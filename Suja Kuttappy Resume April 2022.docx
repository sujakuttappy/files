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92B1F" w14:textId="72F65579" w:rsidR="00C50D87" w:rsidRPr="005C0B18" w:rsidRDefault="00565D73" w:rsidP="00943258">
      <w:pPr>
        <w:pStyle w:val="Title"/>
        <w:pBdr>
          <w:bottom w:val="single" w:sz="12" w:space="4" w:color="75716D" w:themeColor="background2" w:themeShade="80"/>
        </w:pBdr>
        <w:tabs>
          <w:tab w:val="right" w:pos="10170"/>
        </w:tabs>
        <w:spacing w:after="0" w:line="247" w:lineRule="auto"/>
        <w:jc w:val="center"/>
        <w:rPr>
          <w:rFonts w:ascii="Garamond" w:hAnsi="Garamond"/>
          <w:b/>
          <w:sz w:val="40"/>
          <w:szCs w:val="40"/>
        </w:rPr>
      </w:pPr>
      <w:r>
        <w:rPr>
          <w:rFonts w:ascii="Garamond" w:hAnsi="Garamond"/>
          <w:b/>
          <w:sz w:val="40"/>
          <w:szCs w:val="40"/>
        </w:rPr>
        <w:t>SUJA KUTTAPPY</w:t>
      </w:r>
    </w:p>
    <w:p w14:paraId="468B9899" w14:textId="0B61ED46" w:rsidR="00C64057" w:rsidRPr="005C0B18" w:rsidRDefault="00565D73" w:rsidP="00943258">
      <w:pPr>
        <w:pStyle w:val="Title"/>
        <w:pBdr>
          <w:bottom w:val="single" w:sz="12" w:space="4" w:color="75716D" w:themeColor="background2" w:themeShade="80"/>
        </w:pBdr>
        <w:shd w:val="clear" w:color="auto" w:fill="EBEBEB"/>
        <w:tabs>
          <w:tab w:val="right" w:pos="10170"/>
        </w:tabs>
        <w:spacing w:after="0" w:line="247" w:lineRule="auto"/>
        <w:jc w:val="center"/>
        <w:rPr>
          <w:rFonts w:ascii="Garamond" w:hAnsi="Garamond" w:cs="Calibri"/>
          <w:color w:val="000000" w:themeColor="text1"/>
          <w:spacing w:val="10"/>
          <w:sz w:val="20"/>
          <w:szCs w:val="20"/>
        </w:rPr>
      </w:pPr>
      <w:r>
        <w:rPr>
          <w:rFonts w:ascii="Garamond" w:hAnsi="Garamond" w:cs="Calibri"/>
          <w:color w:val="000000" w:themeColor="text1"/>
          <w:spacing w:val="10"/>
          <w:sz w:val="20"/>
          <w:szCs w:val="20"/>
        </w:rPr>
        <w:t>Irvine, CA</w:t>
      </w:r>
      <w:r w:rsidR="00E0056F" w:rsidRPr="00565D73">
        <w:rPr>
          <w:rFonts w:ascii="Garamond" w:hAnsi="Garamond" w:cs="Calibri"/>
          <w:color w:val="000000" w:themeColor="text1"/>
          <w:spacing w:val="10"/>
          <w:sz w:val="20"/>
          <w:szCs w:val="20"/>
        </w:rPr>
        <w:t xml:space="preserve"> | 818-</w:t>
      </w:r>
      <w:r>
        <w:rPr>
          <w:rFonts w:ascii="Garamond" w:hAnsi="Garamond" w:cs="Calibri"/>
          <w:color w:val="000000" w:themeColor="text1"/>
          <w:spacing w:val="10"/>
          <w:sz w:val="20"/>
          <w:szCs w:val="20"/>
        </w:rPr>
        <w:t>667</w:t>
      </w:r>
      <w:r w:rsidR="00E0056F" w:rsidRPr="00565D73">
        <w:rPr>
          <w:rFonts w:ascii="Garamond" w:hAnsi="Garamond" w:cs="Calibri"/>
          <w:color w:val="000000" w:themeColor="text1"/>
          <w:spacing w:val="10"/>
          <w:sz w:val="20"/>
          <w:szCs w:val="20"/>
        </w:rPr>
        <w:t>-</w:t>
      </w:r>
      <w:r>
        <w:rPr>
          <w:rFonts w:ascii="Garamond" w:hAnsi="Garamond" w:cs="Calibri"/>
          <w:color w:val="000000" w:themeColor="text1"/>
          <w:spacing w:val="10"/>
          <w:sz w:val="20"/>
          <w:szCs w:val="20"/>
        </w:rPr>
        <w:t>7169</w:t>
      </w:r>
      <w:r w:rsidR="00E0056F" w:rsidRPr="00565D73">
        <w:rPr>
          <w:rFonts w:ascii="Garamond" w:hAnsi="Garamond" w:cs="Calibri"/>
          <w:color w:val="000000" w:themeColor="text1"/>
          <w:spacing w:val="10"/>
          <w:sz w:val="20"/>
          <w:szCs w:val="20"/>
        </w:rPr>
        <w:t xml:space="preserve"> | p</w:t>
      </w:r>
      <w:r>
        <w:rPr>
          <w:rFonts w:ascii="Garamond" w:hAnsi="Garamond" w:cs="Calibri"/>
          <w:color w:val="000000" w:themeColor="text1"/>
          <w:spacing w:val="10"/>
          <w:sz w:val="20"/>
          <w:szCs w:val="20"/>
        </w:rPr>
        <w:t>ramod</w:t>
      </w:r>
      <w:r w:rsidR="00E0056F" w:rsidRPr="00565D73">
        <w:rPr>
          <w:rFonts w:ascii="Garamond" w:hAnsi="Garamond" w:cs="Calibri"/>
          <w:color w:val="000000" w:themeColor="text1"/>
          <w:spacing w:val="10"/>
          <w:sz w:val="20"/>
          <w:szCs w:val="20"/>
        </w:rPr>
        <w:t>s</w:t>
      </w:r>
      <w:r>
        <w:rPr>
          <w:rFonts w:ascii="Garamond" w:hAnsi="Garamond" w:cs="Calibri"/>
          <w:color w:val="000000" w:themeColor="text1"/>
          <w:spacing w:val="10"/>
          <w:sz w:val="20"/>
          <w:szCs w:val="20"/>
        </w:rPr>
        <w:t>uja</w:t>
      </w:r>
      <w:r w:rsidR="00E0056F" w:rsidRPr="00565D73">
        <w:rPr>
          <w:rFonts w:ascii="Garamond" w:hAnsi="Garamond" w:cs="Calibri"/>
          <w:color w:val="000000" w:themeColor="text1"/>
          <w:spacing w:val="10"/>
          <w:sz w:val="20"/>
          <w:szCs w:val="20"/>
        </w:rPr>
        <w:t>@gmail.com | linkedin.com/in/</w:t>
      </w:r>
    </w:p>
    <w:p w14:paraId="511DAF52" w14:textId="77777777" w:rsidR="00725605" w:rsidRPr="005C0B18" w:rsidRDefault="00725605" w:rsidP="00943258">
      <w:pPr>
        <w:pStyle w:val="Title"/>
        <w:pBdr>
          <w:bottom w:val="single" w:sz="12" w:space="4" w:color="75716D" w:themeColor="background2" w:themeShade="80"/>
        </w:pBdr>
        <w:tabs>
          <w:tab w:val="right" w:pos="10170"/>
        </w:tabs>
        <w:spacing w:after="0" w:line="247" w:lineRule="auto"/>
        <w:jc w:val="center"/>
        <w:rPr>
          <w:rFonts w:ascii="Garamond" w:hAnsi="Garamond"/>
          <w:b/>
          <w:sz w:val="12"/>
          <w:szCs w:val="12"/>
        </w:rPr>
      </w:pPr>
    </w:p>
    <w:p w14:paraId="7815A4F3" w14:textId="115B9983" w:rsidR="003B139F" w:rsidRPr="005C0B18" w:rsidRDefault="00AF0484" w:rsidP="00943258">
      <w:pPr>
        <w:pStyle w:val="Title"/>
        <w:pBdr>
          <w:bottom w:val="single" w:sz="12" w:space="4" w:color="75716D" w:themeColor="background2" w:themeShade="80"/>
        </w:pBdr>
        <w:tabs>
          <w:tab w:val="right" w:pos="10170"/>
        </w:tabs>
        <w:spacing w:after="0" w:line="247" w:lineRule="auto"/>
        <w:contextualSpacing w:val="0"/>
        <w:jc w:val="center"/>
        <w:rPr>
          <w:rFonts w:ascii="Garamond" w:hAnsi="Garamond" w:cs="Calibri Light"/>
          <w:b/>
          <w:caps/>
          <w:color w:val="auto"/>
          <w:sz w:val="22"/>
        </w:rPr>
      </w:pPr>
      <w:r w:rsidRPr="005C0B18">
        <w:rPr>
          <w:rFonts w:ascii="Garamond" w:hAnsi="Garamond"/>
          <w:b/>
          <w:caps/>
          <w:sz w:val="24"/>
          <w:szCs w:val="24"/>
        </w:rPr>
        <w:t>certified soa solution designer &amp; software development manager</w:t>
      </w:r>
    </w:p>
    <w:p w14:paraId="226A4CCE" w14:textId="77AA5132" w:rsidR="003A1826" w:rsidRPr="005C0B18" w:rsidRDefault="00B520AC" w:rsidP="00943258">
      <w:pPr>
        <w:pStyle w:val="Title"/>
        <w:pBdr>
          <w:bottom w:val="single" w:sz="12" w:space="4" w:color="75716D" w:themeColor="background2" w:themeShade="80"/>
        </w:pBdr>
        <w:tabs>
          <w:tab w:val="right" w:pos="10170"/>
        </w:tabs>
        <w:spacing w:after="0" w:line="247" w:lineRule="auto"/>
        <w:contextualSpacing w:val="0"/>
        <w:jc w:val="center"/>
        <w:rPr>
          <w:rFonts w:ascii="Garamond" w:hAnsi="Garamond" w:cs="Calibri Light"/>
          <w:b/>
          <w:color w:val="auto"/>
          <w:sz w:val="22"/>
        </w:rPr>
      </w:pPr>
      <w:r w:rsidRPr="005C0B18">
        <w:rPr>
          <w:rFonts w:ascii="Garamond" w:hAnsi="Garamond" w:cs="Calibri Light"/>
          <w:b/>
          <w:color w:val="auto"/>
          <w:sz w:val="22"/>
        </w:rPr>
        <w:t xml:space="preserve">Software Engineering </w:t>
      </w:r>
      <w:r w:rsidR="00AF0484" w:rsidRPr="005C0B18">
        <w:rPr>
          <w:rFonts w:ascii="Garamond" w:hAnsi="Garamond" w:cs="Calibri Light"/>
          <w:b/>
          <w:color w:val="auto"/>
          <w:sz w:val="22"/>
        </w:rPr>
        <w:t>|</w:t>
      </w:r>
      <w:r w:rsidRPr="005C0B18">
        <w:rPr>
          <w:rFonts w:ascii="Garamond" w:hAnsi="Garamond" w:cs="Calibri Light"/>
          <w:b/>
          <w:color w:val="auto"/>
          <w:sz w:val="22"/>
        </w:rPr>
        <w:t xml:space="preserve"> </w:t>
      </w:r>
      <w:r w:rsidR="00C77717" w:rsidRPr="005C0B18">
        <w:rPr>
          <w:rFonts w:ascii="Garamond" w:hAnsi="Garamond" w:cs="Calibri Light"/>
          <w:b/>
          <w:color w:val="auto"/>
          <w:sz w:val="22"/>
        </w:rPr>
        <w:t>Enterprise Solutions &amp; Services</w:t>
      </w:r>
      <w:r w:rsidRPr="005C0B18">
        <w:rPr>
          <w:rFonts w:ascii="Garamond" w:hAnsi="Garamond" w:cs="Calibri Light"/>
          <w:b/>
          <w:color w:val="auto"/>
          <w:sz w:val="22"/>
        </w:rPr>
        <w:t xml:space="preserve"> </w:t>
      </w:r>
      <w:r w:rsidR="00AF0484" w:rsidRPr="005C0B18">
        <w:rPr>
          <w:rFonts w:ascii="Garamond" w:hAnsi="Garamond" w:cs="Calibri Light"/>
          <w:b/>
          <w:color w:val="auto"/>
          <w:sz w:val="22"/>
        </w:rPr>
        <w:t>|</w:t>
      </w:r>
      <w:r w:rsidRPr="005C0B18">
        <w:rPr>
          <w:rFonts w:ascii="Garamond" w:hAnsi="Garamond" w:cs="Calibri Light"/>
          <w:b/>
          <w:color w:val="auto"/>
          <w:sz w:val="22"/>
        </w:rPr>
        <w:t xml:space="preserve"> IT </w:t>
      </w:r>
      <w:r w:rsidR="00C77717" w:rsidRPr="005C0B18">
        <w:rPr>
          <w:rFonts w:ascii="Garamond" w:hAnsi="Garamond" w:cs="Calibri Light"/>
          <w:b/>
          <w:color w:val="auto"/>
          <w:sz w:val="22"/>
        </w:rPr>
        <w:t>Security | System Integration &amp; Migration</w:t>
      </w:r>
    </w:p>
    <w:p w14:paraId="4109829D" w14:textId="77777777" w:rsidR="006D6DEB" w:rsidRPr="005C0B18" w:rsidRDefault="006D6DEB" w:rsidP="00943258">
      <w:pPr>
        <w:tabs>
          <w:tab w:val="right" w:pos="9900"/>
          <w:tab w:val="right" w:pos="10080"/>
        </w:tabs>
        <w:spacing w:after="0" w:line="247" w:lineRule="auto"/>
        <w:jc w:val="both"/>
        <w:rPr>
          <w:rFonts w:ascii="Calibri Light" w:hAnsi="Calibri Light" w:cs="Calibri Light"/>
          <w:color w:val="auto"/>
          <w:spacing w:val="-2"/>
          <w:sz w:val="10"/>
          <w:szCs w:val="10"/>
        </w:rPr>
      </w:pPr>
    </w:p>
    <w:p w14:paraId="1262F9F1" w14:textId="14E3A72F" w:rsidR="00B520AC" w:rsidRPr="005C0B18" w:rsidRDefault="005C0B18" w:rsidP="00943258">
      <w:pPr>
        <w:tabs>
          <w:tab w:val="right" w:pos="9900"/>
          <w:tab w:val="right" w:pos="10080"/>
        </w:tabs>
        <w:spacing w:after="0" w:line="247" w:lineRule="auto"/>
        <w:jc w:val="both"/>
        <w:rPr>
          <w:rFonts w:ascii="Calibri Light" w:hAnsi="Calibri Light" w:cs="Calibri Light"/>
          <w:color w:val="auto"/>
          <w:spacing w:val="-2"/>
        </w:rPr>
      </w:pPr>
      <w:r w:rsidRPr="005C0B18">
        <w:rPr>
          <w:rFonts w:ascii="Calibri Light" w:hAnsi="Calibri Light" w:cs="Calibri Light"/>
          <w:color w:val="auto"/>
          <w:spacing w:val="-2"/>
        </w:rPr>
        <w:t xml:space="preserve">An accomplished software engineer with 15+ years of extensive experience in designing and developing </w:t>
      </w:r>
      <w:r w:rsidR="000A3492">
        <w:rPr>
          <w:rFonts w:ascii="Calibri Light" w:hAnsi="Calibri Light" w:cs="Calibri Light"/>
          <w:color w:val="auto"/>
          <w:spacing w:val="-2"/>
        </w:rPr>
        <w:t>enterprise solutions and applications</w:t>
      </w:r>
      <w:r w:rsidRPr="005C0B18">
        <w:rPr>
          <w:rFonts w:ascii="Calibri Light" w:hAnsi="Calibri Light" w:cs="Calibri Light"/>
          <w:color w:val="auto"/>
          <w:spacing w:val="-2"/>
        </w:rPr>
        <w:t xml:space="preserve"> </w:t>
      </w:r>
      <w:r w:rsidR="000A3492">
        <w:rPr>
          <w:rFonts w:ascii="Calibri Light" w:hAnsi="Calibri Light" w:cs="Calibri Light"/>
          <w:color w:val="auto"/>
          <w:spacing w:val="-2"/>
        </w:rPr>
        <w:t xml:space="preserve">that </w:t>
      </w:r>
      <w:r w:rsidRPr="005C0B18">
        <w:rPr>
          <w:rFonts w:ascii="Calibri Light" w:hAnsi="Calibri Light" w:cs="Calibri Light"/>
          <w:color w:val="auto"/>
          <w:spacing w:val="-2"/>
        </w:rPr>
        <w:t xml:space="preserve">automate complex data using diverse software development concepts and principles. </w:t>
      </w:r>
      <w:r w:rsidR="004A78A4">
        <w:rPr>
          <w:rFonts w:ascii="Calibri Light" w:hAnsi="Calibri Light" w:cs="Calibri Light"/>
          <w:color w:val="auto"/>
          <w:spacing w:val="-2"/>
        </w:rPr>
        <w:t xml:space="preserve">Equipped with a broad </w:t>
      </w:r>
      <w:r w:rsidRPr="005C0B18">
        <w:rPr>
          <w:rFonts w:ascii="Calibri Light" w:hAnsi="Calibri Light" w:cs="Calibri Light"/>
          <w:color w:val="auto"/>
          <w:spacing w:val="-2"/>
        </w:rPr>
        <w:t xml:space="preserve">knowledge </w:t>
      </w:r>
      <w:r w:rsidR="004A78A4">
        <w:rPr>
          <w:rFonts w:ascii="Calibri Light" w:hAnsi="Calibri Light" w:cs="Calibri Light"/>
          <w:color w:val="auto"/>
          <w:spacing w:val="-2"/>
        </w:rPr>
        <w:t>of current</w:t>
      </w:r>
      <w:r w:rsidRPr="005C0B18">
        <w:rPr>
          <w:rFonts w:ascii="Calibri Light" w:hAnsi="Calibri Light" w:cs="Calibri Light"/>
          <w:color w:val="auto"/>
          <w:spacing w:val="-2"/>
        </w:rPr>
        <w:t xml:space="preserve"> technologies and programs to analyze and transform client requirements into exceptional engineering ideas and well-researched, responsive solutions. </w:t>
      </w:r>
      <w:r w:rsidR="00D37DF7">
        <w:rPr>
          <w:rFonts w:ascii="Calibri Light" w:hAnsi="Calibri Light" w:cs="Calibri Light"/>
          <w:color w:val="auto"/>
          <w:spacing w:val="-2"/>
        </w:rPr>
        <w:t>A collaborative leader with expertise</w:t>
      </w:r>
      <w:r w:rsidR="004A78A4">
        <w:rPr>
          <w:rFonts w:ascii="Calibri Light" w:hAnsi="Calibri Light" w:cs="Calibri Light"/>
          <w:color w:val="auto"/>
          <w:spacing w:val="-2"/>
        </w:rPr>
        <w:t xml:space="preserve"> </w:t>
      </w:r>
      <w:r w:rsidRPr="005C0B18">
        <w:rPr>
          <w:rFonts w:ascii="Calibri Light" w:hAnsi="Calibri Light" w:cs="Calibri Light"/>
          <w:color w:val="auto"/>
          <w:spacing w:val="-2"/>
        </w:rPr>
        <w:t xml:space="preserve">in </w:t>
      </w:r>
      <w:r w:rsidR="00D37DF7">
        <w:rPr>
          <w:rFonts w:ascii="Calibri Light" w:hAnsi="Calibri Light" w:cs="Calibri Light"/>
          <w:color w:val="auto"/>
          <w:spacing w:val="-2"/>
        </w:rPr>
        <w:t>software engineering</w:t>
      </w:r>
      <w:r w:rsidRPr="005C0B18">
        <w:rPr>
          <w:rFonts w:ascii="Calibri Light" w:hAnsi="Calibri Light" w:cs="Calibri Light"/>
          <w:color w:val="auto"/>
          <w:spacing w:val="-2"/>
        </w:rPr>
        <w:t xml:space="preserve">, product development, deployments, </w:t>
      </w:r>
      <w:r w:rsidR="00D37DF7">
        <w:rPr>
          <w:rFonts w:ascii="Calibri Light" w:hAnsi="Calibri Light" w:cs="Calibri Light"/>
          <w:color w:val="auto"/>
          <w:spacing w:val="-2"/>
        </w:rPr>
        <w:t xml:space="preserve">and </w:t>
      </w:r>
      <w:r w:rsidR="00D37DF7" w:rsidRPr="00D37DF7">
        <w:rPr>
          <w:rFonts w:ascii="Calibri Light" w:hAnsi="Calibri Light" w:cs="Calibri Light"/>
          <w:color w:val="auto"/>
          <w:spacing w:val="-2"/>
        </w:rPr>
        <w:t>Microservices/API architecture and implementation</w:t>
      </w:r>
      <w:r w:rsidRPr="005C0B18">
        <w:rPr>
          <w:rFonts w:ascii="Calibri Light" w:hAnsi="Calibri Light" w:cs="Calibri Light"/>
          <w:color w:val="auto"/>
          <w:spacing w:val="-2"/>
        </w:rPr>
        <w:t>.</w:t>
      </w:r>
    </w:p>
    <w:p w14:paraId="745514E8" w14:textId="6FA489CD" w:rsidR="003A1826" w:rsidRPr="005C0B18" w:rsidRDefault="003A1826" w:rsidP="00943258">
      <w:pPr>
        <w:tabs>
          <w:tab w:val="right" w:pos="9900"/>
          <w:tab w:val="right" w:pos="10080"/>
        </w:tabs>
        <w:spacing w:after="0" w:line="247" w:lineRule="auto"/>
        <w:jc w:val="both"/>
        <w:rPr>
          <w:rFonts w:ascii="Garamond" w:eastAsiaTheme="majorEastAsia" w:hAnsi="Garamond" w:cstheme="majorBidi"/>
          <w:color w:val="auto"/>
          <w:spacing w:val="10"/>
          <w:sz w:val="18"/>
          <w:szCs w:val="18"/>
          <w:lang w:eastAsia="ja-JP"/>
        </w:rPr>
      </w:pPr>
    </w:p>
    <w:p w14:paraId="4E5CD6CD" w14:textId="77777777" w:rsidR="0016349F" w:rsidRPr="005C0B18" w:rsidRDefault="0016349F" w:rsidP="00943258">
      <w:pPr>
        <w:pStyle w:val="Title"/>
        <w:pBdr>
          <w:bottom w:val="single" w:sz="12" w:space="4" w:color="75716D" w:themeColor="background2" w:themeShade="80"/>
        </w:pBdr>
        <w:tabs>
          <w:tab w:val="right" w:pos="10170"/>
        </w:tabs>
        <w:spacing w:after="0" w:line="247" w:lineRule="auto"/>
        <w:rPr>
          <w:rFonts w:ascii="Garamond" w:hAnsi="Garamond"/>
          <w:b/>
          <w:sz w:val="24"/>
          <w:szCs w:val="24"/>
        </w:rPr>
      </w:pPr>
      <w:r w:rsidRPr="005C0B18">
        <w:rPr>
          <w:rFonts w:ascii="Garamond" w:hAnsi="Garamond"/>
          <w:b/>
          <w:sz w:val="24"/>
          <w:szCs w:val="24"/>
        </w:rPr>
        <w:t>CORE COMPETENCIES</w:t>
      </w:r>
    </w:p>
    <w:p w14:paraId="5AA94D3D" w14:textId="77777777" w:rsidR="0016349F" w:rsidRPr="005C0B18" w:rsidRDefault="0016349F" w:rsidP="00943258">
      <w:pPr>
        <w:spacing w:after="0" w:line="247" w:lineRule="auto"/>
        <w:jc w:val="both"/>
        <w:rPr>
          <w:rFonts w:ascii="Garamond" w:hAnsi="Garamond" w:cs="Calibri"/>
          <w:b/>
          <w:bCs/>
          <w:sz w:val="10"/>
          <w:szCs w:val="10"/>
        </w:rPr>
      </w:pPr>
    </w:p>
    <w:p w14:paraId="2C05040A" w14:textId="4E29B88A" w:rsidR="0016349F" w:rsidRPr="005C0B18" w:rsidRDefault="00901EBC" w:rsidP="00943258">
      <w:pPr>
        <w:spacing w:after="0" w:line="247" w:lineRule="auto"/>
        <w:jc w:val="both"/>
        <w:rPr>
          <w:rFonts w:ascii="Calibri Light" w:hAnsi="Calibri Light" w:cs="Calibri Light"/>
          <w:bCs/>
          <w:color w:val="auto"/>
        </w:rPr>
      </w:pPr>
      <w:r w:rsidRPr="005C0B18">
        <w:rPr>
          <w:rFonts w:ascii="Calibri Light" w:hAnsi="Calibri Light" w:cs="Calibri Light"/>
          <w:bCs/>
          <w:color w:val="auto"/>
        </w:rPr>
        <w:t>IT Project Management</w:t>
      </w:r>
      <w:r w:rsidR="0016349F" w:rsidRPr="005C0B18">
        <w:rPr>
          <w:rFonts w:ascii="Calibri Light" w:hAnsi="Calibri Light" w:cs="Calibri Light"/>
          <w:bCs/>
          <w:color w:val="auto"/>
        </w:rPr>
        <w:t xml:space="preserve"> </w:t>
      </w:r>
      <w:r w:rsidRPr="005C0B18">
        <w:rPr>
          <w:rFonts w:ascii="Calibri Light" w:hAnsi="Calibri Light" w:cs="Calibri Light"/>
          <w:bCs/>
          <w:color w:val="auto"/>
          <w:sz w:val="18"/>
          <w:szCs w:val="18"/>
        </w:rPr>
        <w:t xml:space="preserve">● </w:t>
      </w:r>
      <w:r w:rsidR="00C77717" w:rsidRPr="005C0B18">
        <w:rPr>
          <w:rFonts w:ascii="Calibri Light" w:hAnsi="Calibri Light" w:cs="Calibri Light"/>
          <w:bCs/>
          <w:color w:val="auto"/>
        </w:rPr>
        <w:t xml:space="preserve">Product Development </w:t>
      </w:r>
      <w:r w:rsidR="00DA67CB" w:rsidRPr="005C0B18">
        <w:rPr>
          <w:rFonts w:ascii="Calibri Light" w:hAnsi="Calibri Light" w:cs="Calibri Light"/>
          <w:bCs/>
          <w:color w:val="auto"/>
          <w:sz w:val="18"/>
          <w:szCs w:val="18"/>
        </w:rPr>
        <w:t xml:space="preserve">● </w:t>
      </w:r>
      <w:r w:rsidR="00DA67CB" w:rsidRPr="005C0B18">
        <w:rPr>
          <w:rFonts w:ascii="Calibri Light" w:hAnsi="Calibri Light" w:cs="Calibri Light"/>
          <w:bCs/>
          <w:color w:val="auto"/>
        </w:rPr>
        <w:t>API Architecture &amp; Design</w:t>
      </w:r>
      <w:r w:rsidR="0016349F" w:rsidRPr="005C0B18">
        <w:rPr>
          <w:rFonts w:ascii="Calibri Light" w:hAnsi="Calibri Light" w:cs="Calibri Light"/>
          <w:bCs/>
          <w:color w:val="auto"/>
        </w:rPr>
        <w:t xml:space="preserve"> </w:t>
      </w:r>
      <w:r w:rsidRPr="005C0B18">
        <w:rPr>
          <w:rFonts w:ascii="Calibri Light" w:hAnsi="Calibri Light" w:cs="Calibri Light"/>
          <w:bCs/>
          <w:color w:val="auto"/>
          <w:sz w:val="18"/>
          <w:szCs w:val="18"/>
        </w:rPr>
        <w:t xml:space="preserve">● </w:t>
      </w:r>
      <w:r w:rsidR="0016349F" w:rsidRPr="005C0B18">
        <w:rPr>
          <w:rFonts w:ascii="Calibri Light" w:hAnsi="Calibri Light" w:cs="Calibri Light"/>
          <w:bCs/>
          <w:color w:val="auto"/>
        </w:rPr>
        <w:t xml:space="preserve">Data </w:t>
      </w:r>
      <w:r w:rsidR="00C77717" w:rsidRPr="005C0B18">
        <w:rPr>
          <w:rFonts w:ascii="Calibri Light" w:hAnsi="Calibri Light" w:cs="Calibri Light"/>
          <w:bCs/>
          <w:color w:val="auto"/>
        </w:rPr>
        <w:t xml:space="preserve">Analytics, </w:t>
      </w:r>
      <w:r w:rsidR="00DA67CB" w:rsidRPr="005C0B18">
        <w:rPr>
          <w:rFonts w:ascii="Calibri Light" w:hAnsi="Calibri Light" w:cs="Calibri Light"/>
          <w:bCs/>
          <w:color w:val="auto"/>
        </w:rPr>
        <w:t>Warehousing</w:t>
      </w:r>
      <w:r w:rsidR="00C77717" w:rsidRPr="005C0B18">
        <w:rPr>
          <w:rFonts w:ascii="Calibri Light" w:hAnsi="Calibri Light" w:cs="Calibri Light"/>
          <w:bCs/>
          <w:color w:val="auto"/>
        </w:rPr>
        <w:t>,</w:t>
      </w:r>
      <w:r w:rsidR="0016349F" w:rsidRPr="005C0B18">
        <w:rPr>
          <w:rFonts w:ascii="Calibri Light" w:hAnsi="Calibri Light" w:cs="Calibri Light"/>
          <w:bCs/>
          <w:color w:val="auto"/>
        </w:rPr>
        <w:t xml:space="preserve"> &amp; Modeling</w:t>
      </w:r>
    </w:p>
    <w:p w14:paraId="5778B62B" w14:textId="10524733" w:rsidR="0016349F" w:rsidRPr="005C0B18" w:rsidRDefault="00DA67CB" w:rsidP="00943258">
      <w:pPr>
        <w:spacing w:after="0" w:line="247" w:lineRule="auto"/>
        <w:jc w:val="both"/>
        <w:rPr>
          <w:rFonts w:ascii="Calibri Light" w:hAnsi="Calibri Light" w:cs="Calibri Light"/>
          <w:bCs/>
          <w:color w:val="auto"/>
        </w:rPr>
      </w:pPr>
      <w:r w:rsidRPr="005C0B18">
        <w:rPr>
          <w:rFonts w:ascii="Calibri Light" w:hAnsi="Calibri Light" w:cs="Calibri Light"/>
          <w:bCs/>
          <w:color w:val="auto"/>
        </w:rPr>
        <w:t>Cloud &amp; Database Management</w:t>
      </w:r>
      <w:r w:rsidR="0016349F" w:rsidRPr="005C0B18">
        <w:rPr>
          <w:rFonts w:ascii="Calibri Light" w:hAnsi="Calibri Light" w:cs="Calibri Light"/>
          <w:bCs/>
          <w:color w:val="auto"/>
        </w:rPr>
        <w:t xml:space="preserve"> </w:t>
      </w:r>
      <w:r w:rsidR="00901EBC" w:rsidRPr="005C0B18">
        <w:rPr>
          <w:rFonts w:ascii="Calibri Light" w:hAnsi="Calibri Light" w:cs="Calibri Light"/>
          <w:bCs/>
          <w:color w:val="auto"/>
          <w:sz w:val="18"/>
          <w:szCs w:val="18"/>
        </w:rPr>
        <w:t xml:space="preserve">● </w:t>
      </w:r>
      <w:r w:rsidRPr="005C0B18">
        <w:rPr>
          <w:rFonts w:ascii="Calibri Light" w:hAnsi="Calibri Light" w:cs="Calibri Light"/>
          <w:bCs/>
          <w:color w:val="auto"/>
        </w:rPr>
        <w:t>Object-Oriented Programming</w:t>
      </w:r>
      <w:r w:rsidR="0016349F" w:rsidRPr="005C0B18">
        <w:rPr>
          <w:rFonts w:ascii="Calibri Light" w:hAnsi="Calibri Light" w:cs="Calibri Light"/>
          <w:bCs/>
          <w:color w:val="auto"/>
        </w:rPr>
        <w:t xml:space="preserve"> </w:t>
      </w:r>
      <w:r w:rsidR="00901EBC" w:rsidRPr="005C0B18">
        <w:rPr>
          <w:rFonts w:ascii="Calibri Light" w:hAnsi="Calibri Light" w:cs="Calibri Light"/>
          <w:bCs/>
          <w:color w:val="auto"/>
          <w:sz w:val="18"/>
          <w:szCs w:val="18"/>
        </w:rPr>
        <w:t xml:space="preserve">● </w:t>
      </w:r>
      <w:r w:rsidRPr="005C0B18">
        <w:rPr>
          <w:rFonts w:ascii="Calibri Light" w:hAnsi="Calibri Light" w:cs="Calibri Light"/>
          <w:bCs/>
          <w:color w:val="auto"/>
        </w:rPr>
        <w:t>Business Planning &amp; Scheduling</w:t>
      </w:r>
      <w:r w:rsidR="0016349F" w:rsidRPr="005C0B18">
        <w:rPr>
          <w:rFonts w:ascii="Calibri Light" w:hAnsi="Calibri Light" w:cs="Calibri Light"/>
          <w:bCs/>
          <w:color w:val="auto"/>
        </w:rPr>
        <w:t xml:space="preserve"> </w:t>
      </w:r>
      <w:r w:rsidR="00901EBC" w:rsidRPr="005C0B18">
        <w:rPr>
          <w:rFonts w:ascii="Calibri Light" w:hAnsi="Calibri Light" w:cs="Calibri Light"/>
          <w:bCs/>
          <w:color w:val="auto"/>
          <w:sz w:val="18"/>
          <w:szCs w:val="18"/>
        </w:rPr>
        <w:t xml:space="preserve">● </w:t>
      </w:r>
      <w:r w:rsidRPr="005C0B18">
        <w:rPr>
          <w:rFonts w:ascii="Calibri Light" w:hAnsi="Calibri Light" w:cs="Calibri Light"/>
          <w:bCs/>
          <w:color w:val="auto"/>
        </w:rPr>
        <w:t>Client Relations</w:t>
      </w:r>
    </w:p>
    <w:p w14:paraId="2F902E70" w14:textId="0155CE90" w:rsidR="003B139F" w:rsidRPr="005C0B18" w:rsidRDefault="00D47786" w:rsidP="00943258">
      <w:pPr>
        <w:tabs>
          <w:tab w:val="left" w:pos="8025"/>
        </w:tabs>
        <w:spacing w:after="0" w:line="247" w:lineRule="auto"/>
        <w:jc w:val="both"/>
        <w:rPr>
          <w:rFonts w:ascii="Calibri Light" w:hAnsi="Calibri Light" w:cs="Calibri Light"/>
          <w:bCs/>
          <w:color w:val="auto"/>
        </w:rPr>
      </w:pPr>
      <w:r w:rsidRPr="005C0B18">
        <w:rPr>
          <w:rFonts w:ascii="Calibri Light" w:hAnsi="Calibri Light" w:cs="Calibri Light"/>
          <w:bCs/>
          <w:color w:val="auto"/>
        </w:rPr>
        <w:t>Business Intelligence</w:t>
      </w:r>
      <w:r w:rsidR="003B139F" w:rsidRPr="005C0B18">
        <w:rPr>
          <w:rFonts w:ascii="Calibri Light" w:hAnsi="Calibri Light" w:cs="Calibri Light"/>
          <w:bCs/>
          <w:color w:val="auto"/>
          <w:sz w:val="18"/>
          <w:szCs w:val="18"/>
        </w:rPr>
        <w:t xml:space="preserve"> ● </w:t>
      </w:r>
      <w:r w:rsidRPr="005C0B18">
        <w:rPr>
          <w:rFonts w:ascii="Calibri Light" w:hAnsi="Calibri Light" w:cs="Calibri Light"/>
          <w:bCs/>
          <w:color w:val="auto"/>
        </w:rPr>
        <w:t>Agile &amp; Waterfall Methodologies</w:t>
      </w:r>
      <w:r w:rsidR="003B139F" w:rsidRPr="005C0B18">
        <w:rPr>
          <w:rFonts w:ascii="Calibri Light" w:hAnsi="Calibri Light" w:cs="Calibri Light"/>
          <w:bCs/>
          <w:color w:val="auto"/>
        </w:rPr>
        <w:t xml:space="preserve"> </w:t>
      </w:r>
      <w:r w:rsidR="00F128AA" w:rsidRPr="005C0B18">
        <w:rPr>
          <w:rFonts w:ascii="Calibri Light" w:hAnsi="Calibri Light" w:cs="Calibri Light"/>
          <w:bCs/>
          <w:color w:val="auto"/>
          <w:sz w:val="18"/>
          <w:szCs w:val="18"/>
        </w:rPr>
        <w:t xml:space="preserve">● </w:t>
      </w:r>
      <w:r w:rsidR="00F128AA" w:rsidRPr="005C0B18">
        <w:rPr>
          <w:rFonts w:ascii="Calibri Light" w:hAnsi="Calibri Light" w:cs="Calibri Light"/>
          <w:bCs/>
          <w:color w:val="auto"/>
        </w:rPr>
        <w:t xml:space="preserve">IT Security &amp; Risk Management </w:t>
      </w:r>
      <w:r w:rsidR="003B139F" w:rsidRPr="005C0B18">
        <w:rPr>
          <w:rFonts w:ascii="Calibri Light" w:hAnsi="Calibri Light" w:cs="Calibri Light"/>
          <w:bCs/>
          <w:color w:val="auto"/>
          <w:sz w:val="18"/>
          <w:szCs w:val="18"/>
        </w:rPr>
        <w:t xml:space="preserve">● </w:t>
      </w:r>
      <w:r w:rsidRPr="005C0B18">
        <w:rPr>
          <w:rFonts w:ascii="Calibri Light" w:hAnsi="Calibri Light" w:cs="Calibri Light"/>
          <w:bCs/>
          <w:color w:val="auto"/>
        </w:rPr>
        <w:t xml:space="preserve">Technical </w:t>
      </w:r>
      <w:r w:rsidR="00F128AA" w:rsidRPr="005C0B18">
        <w:rPr>
          <w:rFonts w:ascii="Calibri Light" w:hAnsi="Calibri Light" w:cs="Calibri Light"/>
          <w:bCs/>
          <w:color w:val="auto"/>
        </w:rPr>
        <w:t>Consulting</w:t>
      </w:r>
    </w:p>
    <w:p w14:paraId="28780689" w14:textId="22619D0F" w:rsidR="00B520AC" w:rsidRPr="005C0B18" w:rsidRDefault="00F128AA" w:rsidP="00943258">
      <w:pPr>
        <w:tabs>
          <w:tab w:val="left" w:pos="8025"/>
        </w:tabs>
        <w:spacing w:after="0" w:line="247" w:lineRule="auto"/>
        <w:jc w:val="both"/>
        <w:rPr>
          <w:rFonts w:ascii="Calibri Light" w:hAnsi="Calibri Light" w:cs="Calibri Light"/>
          <w:bCs/>
          <w:color w:val="auto"/>
          <w:spacing w:val="-1"/>
        </w:rPr>
      </w:pPr>
      <w:r w:rsidRPr="005C0B18">
        <w:rPr>
          <w:rFonts w:ascii="Calibri Light" w:hAnsi="Calibri Light" w:cs="Calibri Light"/>
          <w:bCs/>
          <w:color w:val="auto"/>
          <w:spacing w:val="-1"/>
        </w:rPr>
        <w:t>Process Automation</w:t>
      </w:r>
      <w:r w:rsidR="003B139F" w:rsidRPr="005C0B18">
        <w:rPr>
          <w:rFonts w:ascii="Calibri Light" w:hAnsi="Calibri Light" w:cs="Calibri Light"/>
          <w:bCs/>
          <w:color w:val="auto"/>
          <w:spacing w:val="-1"/>
        </w:rPr>
        <w:t xml:space="preserve"> </w:t>
      </w:r>
      <w:r w:rsidRPr="005C0B18">
        <w:rPr>
          <w:rFonts w:ascii="Calibri Light" w:hAnsi="Calibri Light" w:cs="Calibri Light"/>
          <w:bCs/>
          <w:color w:val="auto"/>
          <w:sz w:val="18"/>
          <w:szCs w:val="18"/>
        </w:rPr>
        <w:t xml:space="preserve">● </w:t>
      </w:r>
      <w:r w:rsidRPr="005C0B18">
        <w:rPr>
          <w:rFonts w:ascii="Calibri Light" w:hAnsi="Calibri Light" w:cs="Calibri Light"/>
          <w:bCs/>
          <w:color w:val="auto"/>
        </w:rPr>
        <w:t xml:space="preserve">Conflict Resolution </w:t>
      </w:r>
      <w:r w:rsidRPr="005C0B18">
        <w:rPr>
          <w:rFonts w:ascii="Calibri Light" w:hAnsi="Calibri Light" w:cs="Calibri Light"/>
          <w:bCs/>
          <w:color w:val="auto"/>
          <w:spacing w:val="-1"/>
          <w:sz w:val="18"/>
          <w:szCs w:val="18"/>
        </w:rPr>
        <w:t xml:space="preserve">● </w:t>
      </w:r>
      <w:r w:rsidRPr="005C0B18">
        <w:rPr>
          <w:rFonts w:ascii="Calibri Light" w:hAnsi="Calibri Light" w:cs="Calibri Light"/>
          <w:bCs/>
          <w:color w:val="auto"/>
          <w:spacing w:val="-1"/>
        </w:rPr>
        <w:t>Debugging &amp; Troubleshooting</w:t>
      </w:r>
      <w:r w:rsidRPr="005C0B18">
        <w:rPr>
          <w:rFonts w:ascii="Calibri Light" w:hAnsi="Calibri Light" w:cs="Calibri Light"/>
          <w:bCs/>
          <w:color w:val="auto"/>
        </w:rPr>
        <w:t xml:space="preserve"> </w:t>
      </w:r>
      <w:r w:rsidR="003B139F" w:rsidRPr="005C0B18">
        <w:rPr>
          <w:rFonts w:ascii="Calibri Light" w:hAnsi="Calibri Light" w:cs="Calibri Light"/>
          <w:bCs/>
          <w:color w:val="auto"/>
          <w:spacing w:val="-1"/>
          <w:sz w:val="18"/>
          <w:szCs w:val="18"/>
        </w:rPr>
        <w:t xml:space="preserve">● </w:t>
      </w:r>
      <w:r w:rsidR="00C77717" w:rsidRPr="005C0B18">
        <w:rPr>
          <w:rFonts w:ascii="Calibri Light" w:hAnsi="Calibri Light" w:cs="Calibri Light"/>
          <w:bCs/>
          <w:color w:val="auto"/>
          <w:spacing w:val="-1"/>
        </w:rPr>
        <w:t>Network &amp; System Administration</w:t>
      </w:r>
    </w:p>
    <w:p w14:paraId="164774E9" w14:textId="77777777" w:rsidR="0016349F" w:rsidRPr="005C0B18" w:rsidRDefault="0016349F" w:rsidP="00943258">
      <w:pPr>
        <w:tabs>
          <w:tab w:val="right" w:pos="9900"/>
          <w:tab w:val="right" w:pos="10080"/>
        </w:tabs>
        <w:spacing w:after="0" w:line="247" w:lineRule="auto"/>
        <w:jc w:val="both"/>
        <w:rPr>
          <w:rFonts w:ascii="Garamond" w:eastAsiaTheme="majorEastAsia" w:hAnsi="Garamond" w:cstheme="majorBidi"/>
          <w:color w:val="auto"/>
          <w:spacing w:val="10"/>
          <w:sz w:val="18"/>
          <w:szCs w:val="18"/>
          <w:lang w:eastAsia="ja-JP"/>
        </w:rPr>
      </w:pPr>
    </w:p>
    <w:p w14:paraId="7F0FED95" w14:textId="73B1851D" w:rsidR="003A1826" w:rsidRPr="005C0B18" w:rsidRDefault="003A1826" w:rsidP="00943258">
      <w:pPr>
        <w:pStyle w:val="Title"/>
        <w:pBdr>
          <w:bottom w:val="single" w:sz="12" w:space="4" w:color="75716D" w:themeColor="background2" w:themeShade="80"/>
        </w:pBdr>
        <w:tabs>
          <w:tab w:val="right" w:pos="10170"/>
        </w:tabs>
        <w:spacing w:after="0" w:line="247" w:lineRule="auto"/>
        <w:rPr>
          <w:rFonts w:ascii="Garamond" w:hAnsi="Garamond"/>
          <w:b/>
          <w:sz w:val="24"/>
          <w:szCs w:val="24"/>
        </w:rPr>
      </w:pPr>
      <w:r w:rsidRPr="005C0B18">
        <w:rPr>
          <w:rFonts w:ascii="Garamond" w:hAnsi="Garamond"/>
          <w:b/>
          <w:sz w:val="24"/>
          <w:szCs w:val="24"/>
        </w:rPr>
        <w:t>PROFESSIONAL EXPERIENCE</w:t>
      </w:r>
    </w:p>
    <w:p w14:paraId="211A5D26" w14:textId="77777777" w:rsidR="003A1826" w:rsidRPr="005C0B18" w:rsidRDefault="003A1826" w:rsidP="00943258">
      <w:pPr>
        <w:spacing w:after="0" w:line="247" w:lineRule="auto"/>
        <w:jc w:val="both"/>
        <w:rPr>
          <w:rFonts w:ascii="Garamond" w:hAnsi="Garamond" w:cs="Calibri"/>
          <w:b/>
          <w:color w:val="auto"/>
          <w:sz w:val="10"/>
          <w:szCs w:val="10"/>
        </w:rPr>
      </w:pPr>
    </w:p>
    <w:p w14:paraId="0650AD1A" w14:textId="0FB49712" w:rsidR="003A1826" w:rsidRPr="005C0B18" w:rsidRDefault="00B520AC" w:rsidP="00943258">
      <w:pPr>
        <w:shd w:val="clear" w:color="auto" w:fill="F2F2F2" w:themeFill="background1" w:themeFillShade="F2"/>
        <w:tabs>
          <w:tab w:val="right" w:pos="10440"/>
        </w:tabs>
        <w:spacing w:before="20" w:after="0" w:line="247" w:lineRule="auto"/>
        <w:jc w:val="both"/>
        <w:rPr>
          <w:rFonts w:ascii="Garamond" w:eastAsiaTheme="majorEastAsia" w:hAnsi="Garamond" w:cstheme="majorBidi"/>
          <w:b/>
          <w:bCs/>
          <w:i/>
          <w:iCs/>
          <w:color w:val="2A7B88" w:themeColor="accent1" w:themeShade="BF"/>
          <w:spacing w:val="10"/>
          <w:lang w:eastAsia="ja-JP"/>
        </w:rPr>
      </w:pPr>
      <w:r w:rsidRPr="005C0B18">
        <w:rPr>
          <w:rFonts w:ascii="Garamond" w:eastAsiaTheme="majorEastAsia" w:hAnsi="Garamond" w:cstheme="majorBidi"/>
          <w:b/>
          <w:bCs/>
          <w:i/>
          <w:iCs/>
          <w:color w:val="2A7B88" w:themeColor="accent1" w:themeShade="BF"/>
          <w:spacing w:val="10"/>
          <w:lang w:eastAsia="ja-JP"/>
        </w:rPr>
        <w:t>Cloud Architect</w:t>
      </w:r>
      <w:r w:rsidR="00565D73">
        <w:rPr>
          <w:rFonts w:ascii="Garamond" w:eastAsiaTheme="majorEastAsia" w:hAnsi="Garamond" w:cstheme="majorBidi"/>
          <w:b/>
          <w:bCs/>
          <w:i/>
          <w:iCs/>
          <w:color w:val="2A7B88" w:themeColor="accent1" w:themeShade="BF"/>
          <w:spacing w:val="10"/>
          <w:lang w:eastAsia="ja-JP"/>
        </w:rPr>
        <w:t xml:space="preserve"> Manager</w:t>
      </w:r>
      <w:r w:rsidR="00881864" w:rsidRPr="005C0B18">
        <w:rPr>
          <w:rFonts w:ascii="Garamond" w:eastAsiaTheme="majorEastAsia" w:hAnsi="Garamond" w:cstheme="majorBidi"/>
          <w:b/>
          <w:bCs/>
          <w:i/>
          <w:iCs/>
          <w:color w:val="2A7B88" w:themeColor="accent1" w:themeShade="BF"/>
          <w:spacing w:val="10"/>
          <w:lang w:eastAsia="ja-JP"/>
        </w:rPr>
        <w:t xml:space="preserve">, </w:t>
      </w:r>
      <w:r w:rsidR="00881864" w:rsidRPr="005C0B18">
        <w:rPr>
          <w:rFonts w:ascii="Garamond" w:hAnsi="Garamond" w:cs="Calibri"/>
          <w:b/>
          <w:color w:val="auto"/>
        </w:rPr>
        <w:t>UNITED HEALTHCARE</w:t>
      </w:r>
      <w:r w:rsidR="00EC61FB" w:rsidRPr="005C0B18">
        <w:rPr>
          <w:rFonts w:ascii="Garamond" w:eastAsiaTheme="majorEastAsia" w:hAnsi="Garamond" w:cstheme="majorBidi"/>
          <w:b/>
          <w:bCs/>
          <w:i/>
          <w:iCs/>
          <w:color w:val="2A7B88" w:themeColor="accent1" w:themeShade="BF"/>
          <w:spacing w:val="10"/>
          <w:lang w:eastAsia="ja-JP"/>
        </w:rPr>
        <w:tab/>
      </w:r>
      <w:r w:rsidRPr="005C0B18">
        <w:rPr>
          <w:rFonts w:ascii="Garamond" w:hAnsi="Garamond" w:cs="Calibri"/>
          <w:b/>
          <w:color w:val="auto"/>
        </w:rPr>
        <w:t>August 2012</w:t>
      </w:r>
      <w:r w:rsidR="00EC61FB" w:rsidRPr="005C0B18">
        <w:rPr>
          <w:rFonts w:ascii="Garamond" w:hAnsi="Garamond" w:cs="Calibri"/>
          <w:b/>
          <w:color w:val="auto"/>
        </w:rPr>
        <w:t xml:space="preserve"> - Present</w:t>
      </w:r>
    </w:p>
    <w:p w14:paraId="488CFFDC" w14:textId="55123222" w:rsidR="00FE3829" w:rsidRPr="005C0B18" w:rsidRDefault="00FE3829" w:rsidP="00943258">
      <w:pPr>
        <w:spacing w:before="80" w:after="0" w:line="247" w:lineRule="auto"/>
        <w:jc w:val="both"/>
        <w:rPr>
          <w:rFonts w:ascii="Calibri Light" w:hAnsi="Calibri Light" w:cs="Calibri Light"/>
          <w:color w:val="auto"/>
        </w:rPr>
      </w:pPr>
      <w:r w:rsidRPr="005C0B18">
        <w:rPr>
          <w:rFonts w:ascii="Calibri Light" w:hAnsi="Calibri Light" w:cs="Calibri Light"/>
          <w:color w:val="auto"/>
        </w:rPr>
        <w:t xml:space="preserve">Play a </w:t>
      </w:r>
      <w:r w:rsidR="00142C72" w:rsidRPr="005C0B18">
        <w:rPr>
          <w:rFonts w:ascii="Calibri Light" w:hAnsi="Calibri Light" w:cs="Calibri Light"/>
          <w:color w:val="auto"/>
        </w:rPr>
        <w:t>critical</w:t>
      </w:r>
      <w:r w:rsidRPr="005C0B18">
        <w:rPr>
          <w:rFonts w:ascii="Calibri Light" w:hAnsi="Calibri Light" w:cs="Calibri Light"/>
          <w:color w:val="auto"/>
        </w:rPr>
        <w:t xml:space="preserve"> role in designing cloud architecture and migration strategies for AWS and Azure cloud projects. </w:t>
      </w:r>
      <w:r w:rsidR="00DA67CB" w:rsidRPr="005C0B18">
        <w:rPr>
          <w:rFonts w:ascii="Calibri Light" w:hAnsi="Calibri Light" w:cs="Calibri Light"/>
          <w:color w:val="auto"/>
        </w:rPr>
        <w:t>Act as an advance</w:t>
      </w:r>
      <w:r w:rsidR="000A3492">
        <w:rPr>
          <w:rFonts w:ascii="Calibri Light" w:hAnsi="Calibri Light" w:cs="Calibri Light"/>
          <w:color w:val="auto"/>
        </w:rPr>
        <w:t>d</w:t>
      </w:r>
      <w:r w:rsidR="00DA67CB" w:rsidRPr="005C0B18">
        <w:rPr>
          <w:rFonts w:ascii="Calibri Light" w:hAnsi="Calibri Light" w:cs="Calibri Light"/>
          <w:color w:val="auto"/>
        </w:rPr>
        <w:t xml:space="preserve"> collaborator with cross-functional teams to develop spring boot </w:t>
      </w:r>
      <w:r w:rsidR="00DA67CB" w:rsidRPr="005C0B18">
        <w:rPr>
          <w:rFonts w:ascii="Calibri Light" w:hAnsi="Calibri Light" w:cs="Calibri Light"/>
          <w:bCs/>
          <w:color w:val="auto"/>
        </w:rPr>
        <w:t>microservice and APIs.</w:t>
      </w:r>
    </w:p>
    <w:p w14:paraId="18094444" w14:textId="361A1C0B" w:rsidR="007806CE" w:rsidRPr="005C0B18" w:rsidRDefault="0005203F" w:rsidP="00943258">
      <w:pPr>
        <w:pStyle w:val="ListParagraph"/>
        <w:numPr>
          <w:ilvl w:val="0"/>
          <w:numId w:val="17"/>
        </w:numPr>
        <w:spacing w:before="80" w:after="0" w:line="247" w:lineRule="auto"/>
        <w:jc w:val="both"/>
        <w:rPr>
          <w:rFonts w:ascii="Calibri Light" w:hAnsi="Calibri Light" w:cs="Calibri Light"/>
          <w:color w:val="auto"/>
        </w:rPr>
      </w:pPr>
      <w:r w:rsidRPr="005C0B18">
        <w:rPr>
          <w:rFonts w:ascii="Calibri Light" w:hAnsi="Calibri Light" w:cs="Calibri Light"/>
          <w:b/>
          <w:color w:val="auto"/>
        </w:rPr>
        <w:t>Contributed to the design and architecture of application</w:t>
      </w:r>
      <w:r w:rsidR="000A3492">
        <w:rPr>
          <w:rFonts w:ascii="Calibri Light" w:hAnsi="Calibri Light" w:cs="Calibri Light"/>
          <w:b/>
          <w:color w:val="auto"/>
        </w:rPr>
        <w:t>s</w:t>
      </w:r>
      <w:r w:rsidRPr="005C0B18">
        <w:rPr>
          <w:rFonts w:ascii="Calibri Light" w:hAnsi="Calibri Light" w:cs="Calibri Light"/>
          <w:b/>
          <w:color w:val="auto"/>
        </w:rPr>
        <w:t xml:space="preserve"> </w:t>
      </w:r>
      <w:r w:rsidRPr="005C0B18">
        <w:rPr>
          <w:rFonts w:ascii="Calibri Light" w:hAnsi="Calibri Light" w:cs="Calibri Light"/>
          <w:bCs/>
          <w:color w:val="auto"/>
        </w:rPr>
        <w:t>using Spring Boot, security, transaction, and core functionality, including GitHub, Bitbucket</w:t>
      </w:r>
      <w:r w:rsidR="004F5896" w:rsidRPr="005C0B18">
        <w:rPr>
          <w:rFonts w:ascii="Calibri Light" w:hAnsi="Calibri Light" w:cs="Calibri Light"/>
          <w:bCs/>
          <w:color w:val="auto"/>
        </w:rPr>
        <w:t xml:space="preserve">, and </w:t>
      </w:r>
      <w:proofErr w:type="spellStart"/>
      <w:r w:rsidR="004F5896" w:rsidRPr="005C0B18">
        <w:rPr>
          <w:rFonts w:ascii="Calibri Light" w:hAnsi="Calibri Light" w:cs="Calibri Light"/>
          <w:bCs/>
          <w:color w:val="auto"/>
        </w:rPr>
        <w:t>HashiCorp</w:t>
      </w:r>
      <w:proofErr w:type="spellEnd"/>
      <w:r w:rsidR="004F5896" w:rsidRPr="005C0B18">
        <w:rPr>
          <w:rFonts w:ascii="Calibri Light" w:hAnsi="Calibri Light" w:cs="Calibri Light"/>
          <w:bCs/>
          <w:color w:val="auto"/>
        </w:rPr>
        <w:t xml:space="preserve"> Vault or Manage Vaulting for APIs.</w:t>
      </w:r>
    </w:p>
    <w:p w14:paraId="5EC03F9D" w14:textId="2F98B2B2" w:rsidR="000C61C8" w:rsidRPr="005C0B18" w:rsidRDefault="004F5896" w:rsidP="00943258">
      <w:pPr>
        <w:pStyle w:val="ListParagraph"/>
        <w:numPr>
          <w:ilvl w:val="0"/>
          <w:numId w:val="17"/>
        </w:numPr>
        <w:spacing w:after="0" w:line="247" w:lineRule="auto"/>
        <w:jc w:val="both"/>
        <w:rPr>
          <w:rFonts w:ascii="Calibri Light" w:hAnsi="Calibri Light" w:cs="Calibri Light"/>
          <w:color w:val="auto"/>
        </w:rPr>
      </w:pPr>
      <w:r w:rsidRPr="005C0B18">
        <w:rPr>
          <w:rFonts w:ascii="Calibri Light" w:hAnsi="Calibri Light" w:cs="Calibri Light"/>
          <w:b/>
          <w:color w:val="auto"/>
        </w:rPr>
        <w:t xml:space="preserve">Automated various business initiatives and solutions </w:t>
      </w:r>
      <w:r w:rsidRPr="005C0B18">
        <w:rPr>
          <w:rFonts w:ascii="Calibri Light" w:hAnsi="Calibri Light" w:cs="Calibri Light"/>
          <w:bCs/>
          <w:color w:val="auto"/>
        </w:rPr>
        <w:t>by working on Pivotal Cloud Foundry to generate Spring templates for API and setting API monitoring on Splunk, Kibana, and Grafana.</w:t>
      </w:r>
    </w:p>
    <w:p w14:paraId="4967C473" w14:textId="5E77B588" w:rsidR="004F5896" w:rsidRPr="005C0B18" w:rsidRDefault="004F5896" w:rsidP="00943258">
      <w:pPr>
        <w:pStyle w:val="ListParagraph"/>
        <w:numPr>
          <w:ilvl w:val="0"/>
          <w:numId w:val="17"/>
        </w:numPr>
        <w:spacing w:after="0" w:line="247" w:lineRule="auto"/>
        <w:jc w:val="both"/>
        <w:rPr>
          <w:rFonts w:ascii="Calibri Light" w:hAnsi="Calibri Light" w:cs="Calibri Light"/>
          <w:color w:val="auto"/>
        </w:rPr>
      </w:pPr>
      <w:r w:rsidRPr="005C0B18">
        <w:rPr>
          <w:rFonts w:ascii="Calibri Light" w:hAnsi="Calibri Light" w:cs="Calibri Light"/>
          <w:b/>
          <w:bCs/>
          <w:color w:val="auto"/>
        </w:rPr>
        <w:t>Proficiently implemented secure API</w:t>
      </w:r>
      <w:r w:rsidRPr="005C0B18">
        <w:rPr>
          <w:rFonts w:ascii="Calibri Light" w:hAnsi="Calibri Light" w:cs="Calibri Light"/>
          <w:bCs/>
          <w:color w:val="auto"/>
        </w:rPr>
        <w:t xml:space="preserve"> using OAuth, Apigee gateway, and Stargate gateway while using </w:t>
      </w:r>
      <w:r w:rsidR="006D6DEB" w:rsidRPr="005C0B18">
        <w:rPr>
          <w:rFonts w:ascii="Calibri Light" w:hAnsi="Calibri Light" w:cs="Calibri Light"/>
          <w:bCs/>
          <w:color w:val="auto"/>
        </w:rPr>
        <w:t xml:space="preserve">Spring AOP for transaction management and </w:t>
      </w:r>
      <w:r w:rsidRPr="005C0B18">
        <w:rPr>
          <w:rFonts w:ascii="Calibri Light" w:hAnsi="Calibri Light" w:cs="Calibri Light"/>
          <w:bCs/>
          <w:color w:val="auto"/>
        </w:rPr>
        <w:t>Spring JPA for databases like MSSQL/Oracle server</w:t>
      </w:r>
      <w:r w:rsidR="006D6DEB" w:rsidRPr="005C0B18">
        <w:rPr>
          <w:rFonts w:ascii="Calibri Light" w:hAnsi="Calibri Light" w:cs="Calibri Light"/>
          <w:bCs/>
          <w:color w:val="auto"/>
        </w:rPr>
        <w:t>.</w:t>
      </w:r>
    </w:p>
    <w:p w14:paraId="5CD1B679" w14:textId="57474800" w:rsidR="004F5896" w:rsidRPr="005C0B18" w:rsidRDefault="006D6DEB"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Demonstrated exceptional technical expertise</w:t>
      </w:r>
      <w:r w:rsidRPr="005C0B18">
        <w:rPr>
          <w:rFonts w:ascii="Calibri Light" w:hAnsi="Calibri Light" w:cs="Calibri Light"/>
          <w:bCs/>
          <w:color w:val="auto"/>
        </w:rPr>
        <w:t xml:space="preserve"> in Kafka Consumer, Producer APIs, Jenkins, Azure DevOps, Artifactory, GitHub, SonarQube, Fortify, Maven, and Gradle to build application and code security.</w:t>
      </w:r>
    </w:p>
    <w:p w14:paraId="35B738EA" w14:textId="22B295BC" w:rsidR="006D6DEB" w:rsidRPr="005C0B18" w:rsidRDefault="009B51F7"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Drove seamless Agile project execution</w:t>
      </w:r>
      <w:r w:rsidRPr="005C0B18">
        <w:rPr>
          <w:rFonts w:ascii="Calibri Light" w:hAnsi="Calibri Light" w:cs="Calibri Light"/>
          <w:bCs/>
          <w:color w:val="auto"/>
        </w:rPr>
        <w:t xml:space="preserve"> using Jira and VersionOne for project tracking, Log4j and SL4J for API logging, and AWS, Azure, Kubernetes, and OpenShift Cloud frameworks for software deployment.</w:t>
      </w:r>
    </w:p>
    <w:p w14:paraId="22C66252" w14:textId="38270891" w:rsidR="009B51F7" w:rsidRPr="005C0B18" w:rsidRDefault="009B51F7"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Strategically wrote PL/SQL or SQL scripts or store procedures</w:t>
      </w:r>
      <w:r w:rsidRPr="005C0B18">
        <w:rPr>
          <w:rFonts w:ascii="Calibri Light" w:hAnsi="Calibri Light" w:cs="Calibri Light"/>
          <w:bCs/>
          <w:color w:val="auto"/>
        </w:rPr>
        <w:t xml:space="preserve">, </w:t>
      </w:r>
      <w:r w:rsidR="0047574B" w:rsidRPr="005C0B18">
        <w:rPr>
          <w:rFonts w:ascii="Calibri Light" w:hAnsi="Calibri Light" w:cs="Calibri Light"/>
          <w:bCs/>
          <w:color w:val="auto"/>
        </w:rPr>
        <w:t xml:space="preserve">set up Kafka on Kubernetes, utilized Kafka Connect and Spark streaming, and </w:t>
      </w:r>
      <w:r w:rsidRPr="005C0B18">
        <w:rPr>
          <w:rFonts w:ascii="Calibri Light" w:hAnsi="Calibri Light" w:cs="Calibri Light"/>
          <w:bCs/>
          <w:color w:val="auto"/>
        </w:rPr>
        <w:t>connected API to databases, such as MSSQL, MySQL, and Postgres</w:t>
      </w:r>
      <w:r w:rsidR="0047574B" w:rsidRPr="005C0B18">
        <w:rPr>
          <w:rFonts w:ascii="Calibri Light" w:hAnsi="Calibri Light" w:cs="Calibri Light"/>
          <w:bCs/>
          <w:color w:val="auto"/>
        </w:rPr>
        <w:t>.</w:t>
      </w:r>
    </w:p>
    <w:p w14:paraId="1866F08E" w14:textId="26A90CA4" w:rsidR="00B520AC" w:rsidRPr="005C0B18" w:rsidRDefault="00B520AC" w:rsidP="00943258">
      <w:pPr>
        <w:pStyle w:val="ListParagraph"/>
        <w:numPr>
          <w:ilvl w:val="0"/>
          <w:numId w:val="17"/>
        </w:numPr>
        <w:spacing w:after="0" w:line="247" w:lineRule="auto"/>
        <w:jc w:val="both"/>
        <w:rPr>
          <w:rFonts w:ascii="Calibri Light" w:hAnsi="Calibri Light" w:cs="Calibri Light"/>
          <w:color w:val="auto"/>
        </w:rPr>
      </w:pPr>
      <w:r w:rsidRPr="005C0B18">
        <w:rPr>
          <w:rFonts w:ascii="Calibri Light" w:hAnsi="Calibri Light" w:cs="Calibri Light"/>
          <w:b/>
          <w:color w:val="auto"/>
        </w:rPr>
        <w:t>Technology &amp; Platform Used</w:t>
      </w:r>
      <w:r w:rsidRPr="005C0B18">
        <w:rPr>
          <w:rFonts w:ascii="Calibri Light" w:hAnsi="Calibri Light" w:cs="Calibri Light"/>
          <w:color w:val="auto"/>
        </w:rPr>
        <w:t xml:space="preserve">: AWS, Pivotal Cloud Foundry, GitHub, Jenkins, Spring Boot, Gradle, </w:t>
      </w:r>
      <w:proofErr w:type="spellStart"/>
      <w:r w:rsidRPr="005C0B18">
        <w:rPr>
          <w:rFonts w:ascii="Calibri Light" w:hAnsi="Calibri Light" w:cs="Calibri Light"/>
          <w:color w:val="auto"/>
        </w:rPr>
        <w:t>HashiCorp</w:t>
      </w:r>
      <w:proofErr w:type="spellEnd"/>
      <w:r w:rsidRPr="005C0B18">
        <w:rPr>
          <w:rFonts w:ascii="Calibri Light" w:hAnsi="Calibri Light" w:cs="Calibri Light"/>
          <w:color w:val="auto"/>
        </w:rPr>
        <w:t xml:space="preserve"> Vault, IntelliJ, Eclipse, SonarQube, Artifactory, Docker, Swagger, Splunk, Kibana, Grafana, Apache Kafka, Apache Spark, Kubernetes, Apigee, Jira, VersionOne, Azure, Ansible, Terraform, Postgres, MSSQL, MySQL, Postman, Junit, </w:t>
      </w:r>
      <w:r w:rsidR="00961189" w:rsidRPr="005C0B18">
        <w:rPr>
          <w:rFonts w:ascii="Calibri Light" w:hAnsi="Calibri Light" w:cs="Calibri Light"/>
          <w:color w:val="auto"/>
        </w:rPr>
        <w:t xml:space="preserve">and </w:t>
      </w:r>
      <w:r w:rsidRPr="005C0B18">
        <w:rPr>
          <w:rFonts w:ascii="Calibri Light" w:hAnsi="Calibri Light" w:cs="Calibri Light"/>
          <w:color w:val="auto"/>
        </w:rPr>
        <w:t>Mockito.</w:t>
      </w:r>
    </w:p>
    <w:p w14:paraId="2CCB8E8C" w14:textId="0AD25B98" w:rsidR="003A1826" w:rsidRPr="005C0B18" w:rsidRDefault="003A1826" w:rsidP="00943258">
      <w:pPr>
        <w:spacing w:before="40" w:after="0" w:line="247" w:lineRule="auto"/>
        <w:jc w:val="both"/>
        <w:rPr>
          <w:rFonts w:ascii="Garamond" w:hAnsi="Garamond"/>
          <w:color w:val="auto"/>
          <w:sz w:val="18"/>
          <w:szCs w:val="18"/>
        </w:rPr>
      </w:pPr>
    </w:p>
    <w:p w14:paraId="61220BBE" w14:textId="424AFFD3" w:rsidR="003A1826" w:rsidRPr="005C0B18" w:rsidRDefault="00B520AC" w:rsidP="00943258">
      <w:pPr>
        <w:shd w:val="clear" w:color="auto" w:fill="F2F2F2" w:themeFill="background1" w:themeFillShade="F2"/>
        <w:tabs>
          <w:tab w:val="right" w:pos="10440"/>
        </w:tabs>
        <w:spacing w:before="20" w:after="0" w:line="247" w:lineRule="auto"/>
        <w:jc w:val="both"/>
        <w:rPr>
          <w:rFonts w:ascii="Garamond" w:eastAsiaTheme="majorEastAsia" w:hAnsi="Garamond" w:cstheme="majorBidi"/>
          <w:b/>
          <w:bCs/>
          <w:i/>
          <w:iCs/>
          <w:color w:val="2A7B88" w:themeColor="accent1" w:themeShade="BF"/>
          <w:spacing w:val="10"/>
          <w:lang w:eastAsia="ja-JP"/>
        </w:rPr>
      </w:pPr>
      <w:r w:rsidRPr="005C0B18">
        <w:rPr>
          <w:rFonts w:ascii="Garamond" w:eastAsiaTheme="majorEastAsia" w:hAnsi="Garamond" w:cstheme="majorBidi"/>
          <w:b/>
          <w:bCs/>
          <w:i/>
          <w:iCs/>
          <w:color w:val="2A7B88" w:themeColor="accent1" w:themeShade="BF"/>
          <w:spacing w:val="10"/>
          <w:lang w:eastAsia="ja-JP"/>
        </w:rPr>
        <w:t>IT Specialist III</w:t>
      </w:r>
      <w:r w:rsidR="00881864" w:rsidRPr="005C0B18">
        <w:rPr>
          <w:rFonts w:ascii="Garamond" w:eastAsiaTheme="majorEastAsia" w:hAnsi="Garamond" w:cstheme="majorBidi"/>
          <w:b/>
          <w:bCs/>
          <w:i/>
          <w:iCs/>
          <w:color w:val="2A7B88" w:themeColor="accent1" w:themeShade="BF"/>
          <w:spacing w:val="10"/>
          <w:lang w:eastAsia="ja-JP"/>
        </w:rPr>
        <w:t xml:space="preserve">, </w:t>
      </w:r>
      <w:r w:rsidRPr="005C0B18">
        <w:rPr>
          <w:rFonts w:ascii="Garamond" w:hAnsi="Garamond" w:cs="Calibri"/>
          <w:b/>
          <w:caps/>
          <w:color w:val="auto"/>
        </w:rPr>
        <w:t>Southern California Edison (SCE)</w:t>
      </w:r>
      <w:r w:rsidR="00881864" w:rsidRPr="005C0B18">
        <w:rPr>
          <w:rFonts w:ascii="Garamond" w:hAnsi="Garamond" w:cs="Calibri"/>
          <w:b/>
          <w:color w:val="auto"/>
        </w:rPr>
        <w:tab/>
      </w:r>
      <w:r w:rsidRPr="005C0B18">
        <w:rPr>
          <w:rFonts w:ascii="Garamond" w:hAnsi="Garamond" w:cs="Calibri"/>
          <w:b/>
          <w:color w:val="auto"/>
        </w:rPr>
        <w:t>August 2009 – August 2012</w:t>
      </w:r>
    </w:p>
    <w:p w14:paraId="42299109" w14:textId="765B5AF6" w:rsidR="00B520AC" w:rsidRPr="005C0B18" w:rsidRDefault="00B520AC" w:rsidP="00943258">
      <w:pPr>
        <w:spacing w:before="80" w:after="0" w:line="247" w:lineRule="auto"/>
        <w:jc w:val="both"/>
        <w:rPr>
          <w:rFonts w:ascii="Calibri Light" w:hAnsi="Calibri Light" w:cs="Calibri Light"/>
          <w:bCs/>
          <w:color w:val="auto"/>
        </w:rPr>
      </w:pPr>
      <w:r w:rsidRPr="005C0B18">
        <w:rPr>
          <w:rFonts w:ascii="Calibri Light" w:hAnsi="Calibri Light" w:cs="Calibri Light"/>
          <w:bCs/>
          <w:color w:val="auto"/>
        </w:rPr>
        <w:t>Architected and implemented the weather information service</w:t>
      </w:r>
      <w:r w:rsidR="00833250" w:rsidRPr="005C0B18">
        <w:rPr>
          <w:rFonts w:ascii="Calibri Light" w:hAnsi="Calibri Light" w:cs="Calibri Light"/>
          <w:bCs/>
          <w:color w:val="auto"/>
        </w:rPr>
        <w:t xml:space="preserve">, capturing the </w:t>
      </w:r>
      <w:r w:rsidRPr="005C0B18">
        <w:rPr>
          <w:rFonts w:ascii="Calibri Light" w:hAnsi="Calibri Light" w:cs="Calibri Light"/>
          <w:bCs/>
          <w:color w:val="auto"/>
        </w:rPr>
        <w:t>weather information for a given location.</w:t>
      </w:r>
      <w:r w:rsidR="00833250" w:rsidRPr="005C0B18">
        <w:rPr>
          <w:rFonts w:ascii="Calibri Light" w:hAnsi="Calibri Light" w:cs="Calibri Light"/>
          <w:bCs/>
          <w:color w:val="auto"/>
        </w:rPr>
        <w:t xml:space="preserve"> Spearheaded the maintenance</w:t>
      </w:r>
      <w:r w:rsidRPr="005C0B18">
        <w:rPr>
          <w:rFonts w:ascii="Calibri Light" w:hAnsi="Calibri Light" w:cs="Calibri Light"/>
          <w:bCs/>
          <w:color w:val="auto"/>
        </w:rPr>
        <w:t xml:space="preserve"> activities</w:t>
      </w:r>
      <w:r w:rsidR="00833250" w:rsidRPr="005C0B18">
        <w:rPr>
          <w:rFonts w:ascii="Calibri Light" w:hAnsi="Calibri Light" w:cs="Calibri Light"/>
          <w:bCs/>
          <w:color w:val="auto"/>
        </w:rPr>
        <w:t xml:space="preserve"> for SCE.com and Internal mobile application buil</w:t>
      </w:r>
      <w:r w:rsidR="000A3492">
        <w:rPr>
          <w:rFonts w:ascii="Calibri Light" w:hAnsi="Calibri Light" w:cs="Calibri Light"/>
          <w:bCs/>
          <w:color w:val="auto"/>
        </w:rPr>
        <w:t>t</w:t>
      </w:r>
      <w:r w:rsidR="00833250" w:rsidRPr="005C0B18">
        <w:rPr>
          <w:rFonts w:ascii="Calibri Light" w:hAnsi="Calibri Light" w:cs="Calibri Light"/>
          <w:bCs/>
          <w:color w:val="auto"/>
        </w:rPr>
        <w:t xml:space="preserve"> on Sybase Unwired Platform</w:t>
      </w:r>
      <w:r w:rsidRPr="005C0B18">
        <w:rPr>
          <w:rFonts w:ascii="Calibri Light" w:hAnsi="Calibri Light" w:cs="Calibri Light"/>
          <w:bCs/>
          <w:color w:val="auto"/>
        </w:rPr>
        <w:t>.</w:t>
      </w:r>
    </w:p>
    <w:p w14:paraId="51D77F6D" w14:textId="0B5BC8AF" w:rsidR="00280559" w:rsidRPr="005C0B18" w:rsidRDefault="004E2A54" w:rsidP="00943258">
      <w:pPr>
        <w:pStyle w:val="ListParagraph"/>
        <w:numPr>
          <w:ilvl w:val="0"/>
          <w:numId w:val="17"/>
        </w:numPr>
        <w:spacing w:before="80" w:after="0" w:line="247" w:lineRule="auto"/>
        <w:jc w:val="both"/>
        <w:rPr>
          <w:rFonts w:ascii="Calibri Light" w:hAnsi="Calibri Light" w:cs="Calibri Light"/>
          <w:bCs/>
          <w:color w:val="auto"/>
        </w:rPr>
      </w:pPr>
      <w:r w:rsidRPr="005C0B18">
        <w:rPr>
          <w:rFonts w:ascii="Calibri Light" w:hAnsi="Calibri Light" w:cs="Calibri Light"/>
          <w:b/>
          <w:bCs/>
          <w:color w:val="auto"/>
        </w:rPr>
        <w:t>Expertly developed</w:t>
      </w:r>
      <w:r w:rsidR="00B34334" w:rsidRPr="005C0B18">
        <w:rPr>
          <w:rFonts w:ascii="Calibri Light" w:hAnsi="Calibri Light" w:cs="Calibri Light"/>
          <w:b/>
          <w:bCs/>
          <w:color w:val="auto"/>
        </w:rPr>
        <w:t xml:space="preserve"> and deployed</w:t>
      </w:r>
      <w:r w:rsidR="00280559" w:rsidRPr="005C0B18">
        <w:rPr>
          <w:rFonts w:ascii="Calibri Light" w:hAnsi="Calibri Light" w:cs="Calibri Light"/>
          <w:b/>
          <w:bCs/>
          <w:color w:val="auto"/>
        </w:rPr>
        <w:t xml:space="preserve"> </w:t>
      </w:r>
      <w:r w:rsidR="00B34334" w:rsidRPr="005C0B18">
        <w:rPr>
          <w:rFonts w:ascii="Calibri Light" w:hAnsi="Calibri Light" w:cs="Calibri Light"/>
          <w:b/>
          <w:bCs/>
          <w:color w:val="auto"/>
        </w:rPr>
        <w:t>SOA handler and WebSphere Portal server solutions</w:t>
      </w:r>
      <w:r w:rsidR="00B34334" w:rsidRPr="005C0B18">
        <w:rPr>
          <w:rFonts w:ascii="Calibri Light" w:hAnsi="Calibri Light" w:cs="Calibri Light"/>
          <w:color w:val="auto"/>
        </w:rPr>
        <w:t>, such as</w:t>
      </w:r>
      <w:r w:rsidR="00B34334" w:rsidRPr="005C0B18">
        <w:rPr>
          <w:rFonts w:ascii="Calibri Light" w:hAnsi="Calibri Light" w:cs="Calibri Light"/>
          <w:b/>
          <w:bCs/>
          <w:color w:val="auto"/>
        </w:rPr>
        <w:t xml:space="preserve"> </w:t>
      </w:r>
      <w:r w:rsidR="00B34334" w:rsidRPr="005C0B18">
        <w:rPr>
          <w:rFonts w:ascii="Calibri Light" w:hAnsi="Calibri Light" w:cs="Calibri Light"/>
          <w:color w:val="auto"/>
        </w:rPr>
        <w:t>SOA application used for system integration, portlets,</w:t>
      </w:r>
      <w:r w:rsidR="00AF0484" w:rsidRPr="005C0B18">
        <w:rPr>
          <w:rFonts w:ascii="Calibri Light" w:hAnsi="Calibri Light" w:cs="Calibri Light"/>
          <w:color w:val="auto"/>
        </w:rPr>
        <w:t xml:space="preserve"> and </w:t>
      </w:r>
      <w:r w:rsidR="00B34334" w:rsidRPr="00B520AC">
        <w:rPr>
          <w:rFonts w:ascii="Calibri Light" w:hAnsi="Calibri Light" w:cs="Calibri Light"/>
          <w:color w:val="auto"/>
        </w:rPr>
        <w:t>code generators for various entities in Hibernate</w:t>
      </w:r>
      <w:r w:rsidR="00AF0484" w:rsidRPr="005C0B18">
        <w:rPr>
          <w:rFonts w:ascii="Calibri Light" w:hAnsi="Calibri Light" w:cs="Calibri Light"/>
          <w:color w:val="auto"/>
        </w:rPr>
        <w:t>.</w:t>
      </w:r>
    </w:p>
    <w:p w14:paraId="7AEE4C5D" w14:textId="3BE0011C" w:rsidR="00876088" w:rsidRPr="005C0B18" w:rsidRDefault="00AF0484"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 xml:space="preserve">Accomplished various software development activities, </w:t>
      </w:r>
      <w:r w:rsidRPr="005C0B18">
        <w:rPr>
          <w:rFonts w:ascii="Calibri Light" w:hAnsi="Calibri Light" w:cs="Calibri Light"/>
          <w:bCs/>
          <w:color w:val="auto"/>
        </w:rPr>
        <w:t>including the setup of DataPower for webservice security and multi-protocol gateway on DataPower to intercept client messages.</w:t>
      </w:r>
    </w:p>
    <w:p w14:paraId="183EF788" w14:textId="12A820E4" w:rsidR="00B520AC" w:rsidRPr="005C0B18" w:rsidRDefault="00C77717" w:rsidP="00943258">
      <w:pPr>
        <w:pStyle w:val="ListParagraph"/>
        <w:numPr>
          <w:ilvl w:val="0"/>
          <w:numId w:val="17"/>
        </w:numPr>
        <w:spacing w:line="247" w:lineRule="auto"/>
        <w:jc w:val="both"/>
        <w:rPr>
          <w:rFonts w:ascii="Calibri Light" w:hAnsi="Calibri Light" w:cs="Calibri Light"/>
          <w:color w:val="auto"/>
        </w:rPr>
      </w:pPr>
      <w:r w:rsidRPr="005C0B18">
        <w:rPr>
          <w:rFonts w:ascii="Calibri Light" w:hAnsi="Calibri Light" w:cs="Calibri Light"/>
          <w:b/>
          <w:bCs/>
          <w:color w:val="auto"/>
        </w:rPr>
        <w:t xml:space="preserve">Initiated the analysis of </w:t>
      </w:r>
      <w:r w:rsidR="00B520AC" w:rsidRPr="005C0B18">
        <w:rPr>
          <w:rFonts w:ascii="Calibri Light" w:hAnsi="Calibri Light" w:cs="Calibri Light"/>
          <w:b/>
          <w:bCs/>
          <w:color w:val="auto"/>
        </w:rPr>
        <w:t>use case</w:t>
      </w:r>
      <w:r w:rsidRPr="005C0B18">
        <w:rPr>
          <w:rFonts w:ascii="Calibri Light" w:hAnsi="Calibri Light" w:cs="Calibri Light"/>
          <w:b/>
          <w:bCs/>
          <w:color w:val="auto"/>
        </w:rPr>
        <w:t>s</w:t>
      </w:r>
      <w:r w:rsidR="00B520AC" w:rsidRPr="005C0B18">
        <w:rPr>
          <w:rFonts w:ascii="Calibri Light" w:hAnsi="Calibri Light" w:cs="Calibri Light"/>
          <w:b/>
          <w:bCs/>
          <w:color w:val="auto"/>
        </w:rPr>
        <w:t xml:space="preserve"> for multiple application service</w:t>
      </w:r>
      <w:r w:rsidR="000A3492">
        <w:rPr>
          <w:rFonts w:ascii="Calibri Light" w:hAnsi="Calibri Light" w:cs="Calibri Light"/>
          <w:b/>
          <w:bCs/>
          <w:color w:val="auto"/>
        </w:rPr>
        <w:t>s</w:t>
      </w:r>
      <w:r w:rsidR="00B520AC" w:rsidRPr="005C0B18">
        <w:rPr>
          <w:rFonts w:ascii="Calibri Light" w:hAnsi="Calibri Light" w:cs="Calibri Light"/>
          <w:color w:val="auto"/>
        </w:rPr>
        <w:t xml:space="preserve"> and developed the various modules of the application using </w:t>
      </w:r>
      <w:r w:rsidR="000A3492">
        <w:rPr>
          <w:rFonts w:ascii="Calibri Light" w:hAnsi="Calibri Light" w:cs="Calibri Light"/>
          <w:color w:val="auto"/>
        </w:rPr>
        <w:t xml:space="preserve">the </w:t>
      </w:r>
      <w:r w:rsidR="00B520AC" w:rsidRPr="005C0B18">
        <w:rPr>
          <w:rFonts w:ascii="Calibri Light" w:hAnsi="Calibri Light" w:cs="Calibri Light"/>
          <w:color w:val="auto"/>
        </w:rPr>
        <w:t>Spring MVC framework.</w:t>
      </w:r>
    </w:p>
    <w:p w14:paraId="374406DE" w14:textId="044B980D" w:rsidR="00B520AC" w:rsidRPr="00B520AC" w:rsidRDefault="00C77717" w:rsidP="00943258">
      <w:pPr>
        <w:pStyle w:val="ListParagraph"/>
        <w:numPr>
          <w:ilvl w:val="0"/>
          <w:numId w:val="17"/>
        </w:numPr>
        <w:spacing w:line="247" w:lineRule="auto"/>
        <w:jc w:val="both"/>
        <w:rPr>
          <w:rFonts w:ascii="Calibri Light" w:hAnsi="Calibri Light" w:cs="Calibri Light"/>
          <w:color w:val="auto"/>
        </w:rPr>
      </w:pPr>
      <w:r w:rsidRPr="005C0B18">
        <w:rPr>
          <w:rFonts w:ascii="Calibri Light" w:hAnsi="Calibri Light" w:cs="Calibri Light"/>
          <w:b/>
          <w:bCs/>
          <w:color w:val="auto"/>
        </w:rPr>
        <w:t>Employed honed knowledge and skills from IBM Web Experience Factory Training</w:t>
      </w:r>
      <w:r w:rsidRPr="005C0B18">
        <w:rPr>
          <w:rFonts w:ascii="Calibri Light" w:hAnsi="Calibri Light" w:cs="Calibri Light"/>
          <w:bCs/>
          <w:color w:val="auto"/>
        </w:rPr>
        <w:t xml:space="preserve"> </w:t>
      </w:r>
      <w:r w:rsidR="00B1619E" w:rsidRPr="005C0B18">
        <w:rPr>
          <w:rFonts w:ascii="Calibri Light" w:hAnsi="Calibri Light" w:cs="Calibri Light"/>
          <w:bCs/>
          <w:color w:val="auto"/>
        </w:rPr>
        <w:t xml:space="preserve">to configure and </w:t>
      </w:r>
      <w:r w:rsidR="00B520AC" w:rsidRPr="00B520AC">
        <w:rPr>
          <w:rFonts w:ascii="Calibri Light" w:hAnsi="Calibri Light" w:cs="Calibri Light"/>
          <w:color w:val="auto"/>
        </w:rPr>
        <w:t>maintain Google Appliance</w:t>
      </w:r>
      <w:r w:rsidR="00B1619E" w:rsidRPr="005C0B18">
        <w:rPr>
          <w:rFonts w:ascii="Calibri Light" w:hAnsi="Calibri Light" w:cs="Calibri Light"/>
          <w:color w:val="auto"/>
        </w:rPr>
        <w:t xml:space="preserve">, ITKO/LISA virtualization tool used for application testing, and </w:t>
      </w:r>
      <w:r w:rsidR="00B1619E" w:rsidRPr="00B520AC">
        <w:rPr>
          <w:rFonts w:ascii="Calibri Light" w:hAnsi="Calibri Light" w:cs="Calibri Light"/>
          <w:color w:val="auto"/>
        </w:rPr>
        <w:t>WEF tool</w:t>
      </w:r>
      <w:r w:rsidR="00B520AC" w:rsidRPr="00B520AC">
        <w:rPr>
          <w:rFonts w:ascii="Calibri Light" w:hAnsi="Calibri Light" w:cs="Calibri Light"/>
          <w:color w:val="auto"/>
        </w:rPr>
        <w:t xml:space="preserve"> </w:t>
      </w:r>
      <w:r w:rsidR="00B1619E" w:rsidRPr="005C0B18">
        <w:rPr>
          <w:rFonts w:ascii="Calibri Light" w:hAnsi="Calibri Light" w:cs="Calibri Light"/>
          <w:color w:val="auto"/>
        </w:rPr>
        <w:t xml:space="preserve">for </w:t>
      </w:r>
      <w:r w:rsidR="00B520AC" w:rsidRPr="00B520AC">
        <w:rPr>
          <w:rFonts w:ascii="Calibri Light" w:hAnsi="Calibri Light" w:cs="Calibri Light"/>
          <w:color w:val="auto"/>
        </w:rPr>
        <w:t>SCE.com.</w:t>
      </w:r>
    </w:p>
    <w:p w14:paraId="621519BA" w14:textId="01E2C351" w:rsidR="00850D24" w:rsidRPr="005C0B18" w:rsidRDefault="00B520AC"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Technology &amp; Platform Used</w:t>
      </w:r>
      <w:r w:rsidRPr="005C0B18">
        <w:rPr>
          <w:rFonts w:ascii="Calibri Light" w:hAnsi="Calibri Light" w:cs="Calibri Light"/>
          <w:b/>
          <w:bCs/>
          <w:color w:val="auto"/>
        </w:rPr>
        <w:t xml:space="preserve">: </w:t>
      </w:r>
      <w:r w:rsidRPr="005C0B18">
        <w:rPr>
          <w:rFonts w:ascii="Calibri Light" w:hAnsi="Calibri Light" w:cs="Calibri Light"/>
          <w:bCs/>
          <w:color w:val="auto"/>
        </w:rPr>
        <w:t>J2EE, JSP, JavaScript, Struts, Spring 1.2.6, Hibernate 3, WebSphere Application server 7.0, WebLogic 10.3, VMware, RAD, Clear Case, Axis, Agile model, SOA, UML Modeling, Tivoli, Junit, MS-SQL, JAXB, WS-Security, Quartz API, Google Appliance, WebSphere DataPower Appliance,</w:t>
      </w:r>
      <w:r w:rsidR="00B1619E" w:rsidRPr="005C0B18">
        <w:rPr>
          <w:rFonts w:ascii="Calibri Light" w:hAnsi="Calibri Light" w:cs="Calibri Light"/>
          <w:bCs/>
          <w:color w:val="auto"/>
        </w:rPr>
        <w:t xml:space="preserve"> and</w:t>
      </w:r>
      <w:r w:rsidRPr="005C0B18">
        <w:rPr>
          <w:rFonts w:ascii="Calibri Light" w:hAnsi="Calibri Light" w:cs="Calibri Light"/>
          <w:bCs/>
          <w:color w:val="auto"/>
        </w:rPr>
        <w:t xml:space="preserve"> ITKO\LISA</w:t>
      </w:r>
      <w:r w:rsidR="00B1619E" w:rsidRPr="005C0B18">
        <w:rPr>
          <w:rFonts w:ascii="Calibri Light" w:hAnsi="Calibri Light" w:cs="Calibri Light"/>
          <w:bCs/>
          <w:color w:val="auto"/>
        </w:rPr>
        <w:t>.</w:t>
      </w:r>
    </w:p>
    <w:p w14:paraId="04022A34" w14:textId="77777777" w:rsidR="00B520AC" w:rsidRPr="005C0B18" w:rsidRDefault="00B520AC" w:rsidP="00943258">
      <w:pPr>
        <w:spacing w:after="0" w:line="247" w:lineRule="auto"/>
        <w:jc w:val="both"/>
        <w:rPr>
          <w:rFonts w:ascii="Calibri Light" w:hAnsi="Calibri Light" w:cs="Calibri Light"/>
          <w:bCs/>
          <w:color w:val="auto"/>
          <w:sz w:val="18"/>
          <w:szCs w:val="18"/>
        </w:rPr>
      </w:pPr>
    </w:p>
    <w:p w14:paraId="50FC17AF" w14:textId="5E556DF1" w:rsidR="00850D24" w:rsidRPr="005C0B18" w:rsidRDefault="00B520AC" w:rsidP="00943258">
      <w:pPr>
        <w:shd w:val="clear" w:color="auto" w:fill="F2F2F2" w:themeFill="background1" w:themeFillShade="F2"/>
        <w:tabs>
          <w:tab w:val="right" w:pos="10440"/>
        </w:tabs>
        <w:spacing w:before="20" w:after="0" w:line="247" w:lineRule="auto"/>
        <w:jc w:val="both"/>
        <w:rPr>
          <w:rFonts w:ascii="Garamond" w:eastAsiaTheme="majorEastAsia" w:hAnsi="Garamond" w:cstheme="majorBidi"/>
          <w:b/>
          <w:bCs/>
          <w:i/>
          <w:iCs/>
          <w:color w:val="2A7B88" w:themeColor="accent1" w:themeShade="BF"/>
          <w:spacing w:val="10"/>
          <w:lang w:eastAsia="ja-JP"/>
        </w:rPr>
      </w:pPr>
      <w:r w:rsidRPr="005C0B18">
        <w:rPr>
          <w:rFonts w:ascii="Garamond" w:eastAsiaTheme="majorEastAsia" w:hAnsi="Garamond" w:cstheme="majorBidi"/>
          <w:b/>
          <w:bCs/>
          <w:i/>
          <w:iCs/>
          <w:color w:val="2A7B88" w:themeColor="accent1" w:themeShade="BF"/>
          <w:spacing w:val="10"/>
          <w:lang w:eastAsia="ja-JP"/>
        </w:rPr>
        <w:t>IT Consultant</w:t>
      </w:r>
      <w:r w:rsidR="00850D24" w:rsidRPr="005C0B18">
        <w:rPr>
          <w:rFonts w:ascii="Garamond" w:eastAsiaTheme="majorEastAsia" w:hAnsi="Garamond" w:cstheme="majorBidi"/>
          <w:b/>
          <w:bCs/>
          <w:i/>
          <w:iCs/>
          <w:color w:val="2A7B88" w:themeColor="accent1" w:themeShade="BF"/>
          <w:spacing w:val="10"/>
          <w:lang w:eastAsia="ja-JP"/>
        </w:rPr>
        <w:t xml:space="preserve">, </w:t>
      </w:r>
      <w:r w:rsidRPr="005C0B18">
        <w:rPr>
          <w:rFonts w:ascii="Garamond" w:hAnsi="Garamond" w:cs="Calibri"/>
          <w:b/>
          <w:caps/>
          <w:color w:val="auto"/>
        </w:rPr>
        <w:t>System 7 Inc</w:t>
      </w:r>
      <w:r w:rsidR="00961189" w:rsidRPr="005C0B18">
        <w:rPr>
          <w:rFonts w:ascii="Garamond" w:hAnsi="Garamond" w:cs="Calibri"/>
          <w:b/>
          <w:caps/>
          <w:color w:val="auto"/>
        </w:rPr>
        <w:t>.</w:t>
      </w:r>
      <w:r w:rsidR="00850D24" w:rsidRPr="005C0B18">
        <w:rPr>
          <w:rFonts w:ascii="Garamond" w:eastAsiaTheme="majorEastAsia" w:hAnsi="Garamond" w:cstheme="majorBidi"/>
          <w:b/>
          <w:bCs/>
          <w:i/>
          <w:iCs/>
          <w:color w:val="2A7B88" w:themeColor="accent1" w:themeShade="BF"/>
          <w:spacing w:val="10"/>
          <w:lang w:eastAsia="ja-JP"/>
        </w:rPr>
        <w:tab/>
      </w:r>
      <w:r w:rsidR="00422C09" w:rsidRPr="005C0B18">
        <w:rPr>
          <w:rFonts w:ascii="Garamond" w:hAnsi="Garamond" w:cs="Calibri"/>
          <w:b/>
          <w:color w:val="auto"/>
        </w:rPr>
        <w:t>April 2008 – August 2009</w:t>
      </w:r>
    </w:p>
    <w:p w14:paraId="7225869D" w14:textId="34284295" w:rsidR="00850D24" w:rsidRPr="005C0B18" w:rsidRDefault="009D2BC1" w:rsidP="00943258">
      <w:pPr>
        <w:spacing w:before="80" w:after="0" w:line="247" w:lineRule="auto"/>
        <w:jc w:val="both"/>
        <w:rPr>
          <w:rFonts w:ascii="Calibri Light" w:hAnsi="Calibri Light" w:cs="Calibri Light"/>
          <w:color w:val="auto"/>
        </w:rPr>
      </w:pPr>
      <w:r w:rsidRPr="005C0B18">
        <w:rPr>
          <w:rFonts w:ascii="Calibri Light" w:hAnsi="Calibri Light" w:cs="Calibri Light"/>
          <w:color w:val="auto"/>
        </w:rPr>
        <w:t xml:space="preserve">Delivered consultative advice and hands-on technical support to the client, American Suzuki Corporation, on </w:t>
      </w:r>
      <w:r w:rsidR="000A3492">
        <w:rPr>
          <w:rFonts w:ascii="Calibri Light" w:hAnsi="Calibri Light" w:cs="Calibri Light"/>
          <w:color w:val="auto"/>
        </w:rPr>
        <w:t>developing and maintaining</w:t>
      </w:r>
      <w:r w:rsidRPr="005C0B18">
        <w:rPr>
          <w:rFonts w:ascii="Calibri Light" w:hAnsi="Calibri Light" w:cs="Calibri Light"/>
          <w:color w:val="auto"/>
        </w:rPr>
        <w:t xml:space="preserve"> </w:t>
      </w:r>
      <w:r w:rsidR="006710CC" w:rsidRPr="00422C09">
        <w:rPr>
          <w:rFonts w:ascii="Calibri Light" w:hAnsi="Calibri Light" w:cs="Calibri Light"/>
          <w:bCs/>
          <w:color w:val="auto"/>
          <w:spacing w:val="-6"/>
        </w:rPr>
        <w:t xml:space="preserve">webservices for </w:t>
      </w:r>
      <w:r w:rsidR="000A3492">
        <w:rPr>
          <w:rFonts w:ascii="Calibri Light" w:hAnsi="Calibri Light" w:cs="Calibri Light"/>
          <w:bCs/>
          <w:color w:val="auto"/>
          <w:spacing w:val="-6"/>
        </w:rPr>
        <w:t xml:space="preserve">the </w:t>
      </w:r>
      <w:r w:rsidR="006710CC" w:rsidRPr="00422C09">
        <w:rPr>
          <w:rFonts w:ascii="Calibri Light" w:hAnsi="Calibri Light" w:cs="Calibri Light"/>
          <w:bCs/>
          <w:color w:val="auto"/>
          <w:spacing w:val="-6"/>
        </w:rPr>
        <w:t>Suzuki Connect application</w:t>
      </w:r>
      <w:r w:rsidR="006710CC" w:rsidRPr="005C0B18">
        <w:rPr>
          <w:rFonts w:ascii="Calibri Light" w:hAnsi="Calibri Light" w:cs="Calibri Light"/>
          <w:bCs/>
          <w:color w:val="auto"/>
          <w:spacing w:val="-6"/>
        </w:rPr>
        <w:t>.</w:t>
      </w:r>
    </w:p>
    <w:p w14:paraId="4770C237" w14:textId="078F0BA6" w:rsidR="006710CC" w:rsidRPr="005C0B18" w:rsidRDefault="006710CC" w:rsidP="00943258">
      <w:pPr>
        <w:pStyle w:val="ListParagraph"/>
        <w:numPr>
          <w:ilvl w:val="0"/>
          <w:numId w:val="17"/>
        </w:numPr>
        <w:spacing w:before="80" w:after="0" w:line="247" w:lineRule="auto"/>
        <w:jc w:val="both"/>
        <w:rPr>
          <w:rFonts w:ascii="Calibri Light" w:hAnsi="Calibri Light" w:cs="Calibri Light"/>
          <w:color w:val="auto"/>
        </w:rPr>
      </w:pPr>
      <w:r w:rsidRPr="005C0B18">
        <w:rPr>
          <w:rFonts w:ascii="Calibri Light" w:hAnsi="Calibri Light" w:cs="Calibri Light"/>
          <w:b/>
          <w:bCs/>
          <w:color w:val="auto"/>
        </w:rPr>
        <w:t>Directly interacted with the client UPS</w:t>
      </w:r>
      <w:r w:rsidRPr="005C0B18">
        <w:rPr>
          <w:rFonts w:ascii="Calibri Light" w:hAnsi="Calibri Light" w:cs="Calibri Light"/>
          <w:color w:val="auto"/>
        </w:rPr>
        <w:t xml:space="preserve"> to implement </w:t>
      </w:r>
      <w:r w:rsidR="000A3492">
        <w:rPr>
          <w:rFonts w:ascii="Calibri Light" w:hAnsi="Calibri Light" w:cs="Calibri Light"/>
          <w:color w:val="auto"/>
        </w:rPr>
        <w:t xml:space="preserve">the </w:t>
      </w:r>
      <w:r w:rsidRPr="005C0B18">
        <w:rPr>
          <w:rFonts w:ascii="Calibri Light" w:hAnsi="Calibri Light" w:cs="Calibri Light"/>
          <w:color w:val="auto"/>
        </w:rPr>
        <w:t xml:space="preserve">client-side application, </w:t>
      </w:r>
      <w:r w:rsidR="003B3879" w:rsidRPr="005C0B18">
        <w:rPr>
          <w:rFonts w:ascii="Calibri Light" w:hAnsi="Calibri Light" w:cs="Calibri Light"/>
          <w:color w:val="auto"/>
        </w:rPr>
        <w:t xml:space="preserve">design UML models for the business process, </w:t>
      </w:r>
      <w:r w:rsidR="0081779A" w:rsidRPr="005C0B18">
        <w:rPr>
          <w:rFonts w:ascii="Calibri Light" w:hAnsi="Calibri Light" w:cs="Calibri Light"/>
          <w:color w:val="auto"/>
        </w:rPr>
        <w:t>and document business rules for the wen service.</w:t>
      </w:r>
    </w:p>
    <w:p w14:paraId="2DAA1ADC" w14:textId="15BE97A7" w:rsidR="00850D24" w:rsidRPr="005C0B18" w:rsidRDefault="0081779A" w:rsidP="00943258">
      <w:pPr>
        <w:pStyle w:val="ListParagraph"/>
        <w:numPr>
          <w:ilvl w:val="0"/>
          <w:numId w:val="17"/>
        </w:numPr>
        <w:spacing w:after="0" w:line="247" w:lineRule="auto"/>
        <w:jc w:val="both"/>
        <w:rPr>
          <w:rFonts w:ascii="Calibri Light" w:hAnsi="Calibri Light" w:cs="Calibri Light"/>
          <w:color w:val="auto"/>
        </w:rPr>
      </w:pPr>
      <w:r w:rsidRPr="005C0B18">
        <w:rPr>
          <w:rFonts w:ascii="Calibri Light" w:hAnsi="Calibri Light" w:cs="Calibri Light"/>
          <w:b/>
          <w:color w:val="auto"/>
        </w:rPr>
        <w:t xml:space="preserve">Established and maintained the webservices </w:t>
      </w:r>
      <w:r w:rsidRPr="005C0B18">
        <w:rPr>
          <w:rFonts w:ascii="Calibri Light" w:hAnsi="Calibri Light" w:cs="Calibri Light"/>
          <w:bCs/>
          <w:color w:val="auto"/>
        </w:rPr>
        <w:t>by developing</w:t>
      </w:r>
      <w:r w:rsidRPr="005C0B18">
        <w:rPr>
          <w:rFonts w:ascii="Calibri Light" w:hAnsi="Calibri Light" w:cs="Calibri Light"/>
          <w:bCs/>
          <w:color w:val="auto"/>
          <w:spacing w:val="-6"/>
        </w:rPr>
        <w:t xml:space="preserve"> </w:t>
      </w:r>
      <w:r w:rsidRPr="00422C09">
        <w:rPr>
          <w:rFonts w:ascii="Calibri Light" w:hAnsi="Calibri Light" w:cs="Calibri Light"/>
          <w:bCs/>
          <w:color w:val="auto"/>
          <w:spacing w:val="-6"/>
        </w:rPr>
        <w:t>request and response XMLs</w:t>
      </w:r>
      <w:r w:rsidRPr="005C0B18">
        <w:rPr>
          <w:rFonts w:ascii="Calibri Light" w:hAnsi="Calibri Light" w:cs="Calibri Light"/>
          <w:bCs/>
          <w:color w:val="auto"/>
          <w:spacing w:val="-6"/>
        </w:rPr>
        <w:t xml:space="preserve">, </w:t>
      </w:r>
      <w:r w:rsidRPr="00422C09">
        <w:rPr>
          <w:rFonts w:ascii="Calibri Light" w:hAnsi="Calibri Light" w:cs="Calibri Light"/>
          <w:bCs/>
          <w:color w:val="auto"/>
          <w:spacing w:val="-6"/>
        </w:rPr>
        <w:t>server-side component</w:t>
      </w:r>
      <w:r w:rsidR="000A3492">
        <w:rPr>
          <w:rFonts w:ascii="Calibri Light" w:hAnsi="Calibri Light" w:cs="Calibri Light"/>
          <w:bCs/>
          <w:color w:val="auto"/>
          <w:spacing w:val="-6"/>
        </w:rPr>
        <w:t>s</w:t>
      </w:r>
      <w:r w:rsidRPr="00422C09">
        <w:rPr>
          <w:rFonts w:ascii="Calibri Light" w:hAnsi="Calibri Light" w:cs="Calibri Light"/>
          <w:bCs/>
          <w:color w:val="auto"/>
          <w:spacing w:val="-6"/>
        </w:rPr>
        <w:t xml:space="preserve"> using WDSC</w:t>
      </w:r>
      <w:r w:rsidRPr="005C0B18">
        <w:rPr>
          <w:rFonts w:ascii="Calibri Light" w:hAnsi="Calibri Light" w:cs="Calibri Light"/>
          <w:bCs/>
          <w:color w:val="auto"/>
          <w:spacing w:val="-6"/>
        </w:rPr>
        <w:t xml:space="preserve">, </w:t>
      </w:r>
      <w:r w:rsidR="00833250" w:rsidRPr="005C0B18">
        <w:rPr>
          <w:rFonts w:ascii="Calibri Light" w:hAnsi="Calibri Light" w:cs="Calibri Light"/>
          <w:bCs/>
          <w:color w:val="auto"/>
          <w:spacing w:val="-6"/>
        </w:rPr>
        <w:t xml:space="preserve">and </w:t>
      </w:r>
      <w:r w:rsidRPr="00422C09">
        <w:rPr>
          <w:rFonts w:ascii="Calibri Light" w:hAnsi="Calibri Light" w:cs="Calibri Light"/>
          <w:bCs/>
          <w:color w:val="auto"/>
          <w:spacing w:val="-6"/>
        </w:rPr>
        <w:t>data access objects using DAO wizard</w:t>
      </w:r>
      <w:r w:rsidR="00833250" w:rsidRPr="005C0B18">
        <w:rPr>
          <w:rFonts w:ascii="Calibri Light" w:hAnsi="Calibri Light" w:cs="Calibri Light"/>
          <w:bCs/>
          <w:color w:val="auto"/>
          <w:spacing w:val="-6"/>
        </w:rPr>
        <w:t>.</w:t>
      </w:r>
    </w:p>
    <w:p w14:paraId="71D54508" w14:textId="071CFFCF" w:rsidR="00850D24" w:rsidRPr="005C0B18" w:rsidRDefault="0081779A"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 xml:space="preserve">Built the Suzuki Connect application </w:t>
      </w:r>
      <w:r w:rsidRPr="005C0B18">
        <w:rPr>
          <w:rFonts w:ascii="Calibri Light" w:hAnsi="Calibri Light" w:cs="Calibri Light"/>
          <w:bCs/>
          <w:color w:val="auto"/>
        </w:rPr>
        <w:t>by creating portlets</w:t>
      </w:r>
      <w:r w:rsidR="00235B81" w:rsidRPr="005C0B18">
        <w:rPr>
          <w:rFonts w:ascii="Calibri Light" w:hAnsi="Calibri Light" w:cs="Calibri Light"/>
          <w:bCs/>
          <w:color w:val="auto"/>
          <w:spacing w:val="-6"/>
        </w:rPr>
        <w:t xml:space="preserve">, deploying </w:t>
      </w:r>
      <w:r w:rsidR="00235B81" w:rsidRPr="00422C09">
        <w:rPr>
          <w:rFonts w:ascii="Calibri Light" w:hAnsi="Calibri Light" w:cs="Calibri Light"/>
          <w:bCs/>
          <w:color w:val="auto"/>
          <w:spacing w:val="-6"/>
        </w:rPr>
        <w:t>themes and skins</w:t>
      </w:r>
      <w:r w:rsidR="00235B81" w:rsidRPr="005C0B18">
        <w:rPr>
          <w:rFonts w:ascii="Calibri Light" w:hAnsi="Calibri Light" w:cs="Calibri Light"/>
          <w:bCs/>
          <w:color w:val="auto"/>
          <w:spacing w:val="-6"/>
        </w:rPr>
        <w:t xml:space="preserve">, and running </w:t>
      </w:r>
      <w:proofErr w:type="spellStart"/>
      <w:r w:rsidR="00235B81" w:rsidRPr="00422C09">
        <w:rPr>
          <w:rFonts w:ascii="Calibri Light" w:hAnsi="Calibri Light" w:cs="Calibri Light"/>
          <w:bCs/>
          <w:color w:val="auto"/>
          <w:spacing w:val="-6"/>
        </w:rPr>
        <w:t>junit</w:t>
      </w:r>
      <w:proofErr w:type="spellEnd"/>
      <w:r w:rsidR="00235B81" w:rsidRPr="00422C09">
        <w:rPr>
          <w:rFonts w:ascii="Calibri Light" w:hAnsi="Calibri Light" w:cs="Calibri Light"/>
          <w:bCs/>
          <w:color w:val="auto"/>
          <w:spacing w:val="-6"/>
        </w:rPr>
        <w:t xml:space="preserve"> test cases</w:t>
      </w:r>
      <w:r w:rsidR="00235B81" w:rsidRPr="005C0B18">
        <w:rPr>
          <w:rFonts w:ascii="Calibri Light" w:hAnsi="Calibri Light" w:cs="Calibri Light"/>
          <w:bCs/>
          <w:color w:val="auto"/>
          <w:spacing w:val="-6"/>
        </w:rPr>
        <w:t xml:space="preserve">, while using </w:t>
      </w:r>
      <w:r w:rsidR="00235B81" w:rsidRPr="00422C09">
        <w:rPr>
          <w:rFonts w:ascii="Calibri Light" w:hAnsi="Calibri Light" w:cs="Calibri Light"/>
          <w:bCs/>
          <w:color w:val="auto"/>
          <w:spacing w:val="-6"/>
        </w:rPr>
        <w:t>ANT scripts for deployment</w:t>
      </w:r>
      <w:r w:rsidR="00235B81" w:rsidRPr="005C0B18">
        <w:rPr>
          <w:rFonts w:ascii="Calibri Light" w:hAnsi="Calibri Light" w:cs="Calibri Light"/>
          <w:bCs/>
          <w:color w:val="auto"/>
          <w:spacing w:val="-6"/>
        </w:rPr>
        <w:t xml:space="preserve">, </w:t>
      </w:r>
      <w:r w:rsidR="00235B81" w:rsidRPr="00422C09">
        <w:rPr>
          <w:rFonts w:ascii="Calibri Light" w:hAnsi="Calibri Light" w:cs="Calibri Light"/>
          <w:bCs/>
          <w:color w:val="auto"/>
          <w:spacing w:val="-6"/>
        </w:rPr>
        <w:t>CVS for version control</w:t>
      </w:r>
      <w:r w:rsidR="00235B81" w:rsidRPr="005C0B18">
        <w:rPr>
          <w:rFonts w:ascii="Calibri Light" w:hAnsi="Calibri Light" w:cs="Calibri Light"/>
          <w:bCs/>
          <w:color w:val="auto"/>
          <w:spacing w:val="-6"/>
        </w:rPr>
        <w:t>, and Hibernate for transaction management.</w:t>
      </w:r>
    </w:p>
    <w:p w14:paraId="6C3A61AF" w14:textId="3FEAF044" w:rsidR="00422C09" w:rsidRPr="00422C09" w:rsidRDefault="00422C09" w:rsidP="00943258">
      <w:pPr>
        <w:pStyle w:val="ListParagraph"/>
        <w:numPr>
          <w:ilvl w:val="0"/>
          <w:numId w:val="17"/>
        </w:numPr>
        <w:spacing w:line="247" w:lineRule="auto"/>
        <w:jc w:val="both"/>
        <w:rPr>
          <w:rFonts w:ascii="Calibri Light" w:hAnsi="Calibri Light" w:cs="Calibri Light"/>
          <w:bCs/>
          <w:color w:val="auto"/>
          <w:spacing w:val="-6"/>
        </w:rPr>
      </w:pPr>
      <w:r w:rsidRPr="00422C09">
        <w:rPr>
          <w:rFonts w:ascii="Calibri Light" w:hAnsi="Calibri Light" w:cs="Calibri Light"/>
          <w:b/>
          <w:color w:val="auto"/>
          <w:spacing w:val="-6"/>
        </w:rPr>
        <w:t xml:space="preserve">Created the JMS client and defined parameters </w:t>
      </w:r>
      <w:r w:rsidRPr="00422C09">
        <w:rPr>
          <w:rFonts w:ascii="Calibri Light" w:hAnsi="Calibri Light" w:cs="Calibri Light"/>
          <w:bCs/>
          <w:color w:val="auto"/>
          <w:spacing w:val="-6"/>
        </w:rPr>
        <w:t>to identi</w:t>
      </w:r>
      <w:r w:rsidR="008F3F83" w:rsidRPr="005C0B18">
        <w:rPr>
          <w:rFonts w:ascii="Calibri Light" w:hAnsi="Calibri Light" w:cs="Calibri Light"/>
          <w:bCs/>
          <w:color w:val="auto"/>
          <w:spacing w:val="-6"/>
        </w:rPr>
        <w:t>fy</w:t>
      </w:r>
      <w:r w:rsidRPr="00422C09">
        <w:rPr>
          <w:rFonts w:ascii="Calibri Light" w:hAnsi="Calibri Light" w:cs="Calibri Light"/>
          <w:bCs/>
          <w:color w:val="auto"/>
          <w:spacing w:val="-6"/>
        </w:rPr>
        <w:t xml:space="preserve"> queue connection</w:t>
      </w:r>
      <w:r w:rsidR="000A3492">
        <w:rPr>
          <w:rFonts w:ascii="Calibri Light" w:hAnsi="Calibri Light" w:cs="Calibri Light"/>
          <w:bCs/>
          <w:color w:val="auto"/>
          <w:spacing w:val="-6"/>
        </w:rPr>
        <w:t>s</w:t>
      </w:r>
      <w:r w:rsidRPr="00422C09">
        <w:rPr>
          <w:rFonts w:ascii="Calibri Light" w:hAnsi="Calibri Light" w:cs="Calibri Light"/>
          <w:bCs/>
          <w:color w:val="auto"/>
          <w:spacing w:val="-6"/>
        </w:rPr>
        <w:t xml:space="preserve"> and assembled message</w:t>
      </w:r>
      <w:r w:rsidR="000A3492">
        <w:rPr>
          <w:rFonts w:ascii="Calibri Light" w:hAnsi="Calibri Light" w:cs="Calibri Light"/>
          <w:bCs/>
          <w:color w:val="auto"/>
          <w:spacing w:val="-6"/>
        </w:rPr>
        <w:t>s</w:t>
      </w:r>
      <w:r w:rsidR="008F3F83" w:rsidRPr="005C0B18">
        <w:rPr>
          <w:rFonts w:ascii="Calibri Light" w:hAnsi="Calibri Light" w:cs="Calibri Light"/>
          <w:bCs/>
          <w:color w:val="auto"/>
          <w:spacing w:val="-6"/>
        </w:rPr>
        <w:t>, set up a link</w:t>
      </w:r>
      <w:r w:rsidRPr="00422C09">
        <w:rPr>
          <w:rFonts w:ascii="Calibri Light" w:hAnsi="Calibri Light" w:cs="Calibri Light"/>
          <w:bCs/>
          <w:color w:val="auto"/>
          <w:spacing w:val="-6"/>
        </w:rPr>
        <w:t xml:space="preserve"> to the messaging service provider</w:t>
      </w:r>
      <w:r w:rsidR="008F3F83" w:rsidRPr="005C0B18">
        <w:rPr>
          <w:rFonts w:ascii="Calibri Light" w:hAnsi="Calibri Light" w:cs="Calibri Light"/>
          <w:bCs/>
          <w:color w:val="auto"/>
          <w:spacing w:val="-6"/>
        </w:rPr>
        <w:t>,</w:t>
      </w:r>
      <w:r w:rsidRPr="00422C09">
        <w:rPr>
          <w:rFonts w:ascii="Calibri Light" w:hAnsi="Calibri Light" w:cs="Calibri Light"/>
          <w:bCs/>
          <w:color w:val="auto"/>
          <w:spacing w:val="-6"/>
        </w:rPr>
        <w:t xml:space="preserve"> </w:t>
      </w:r>
      <w:r w:rsidR="008F3F83" w:rsidRPr="005C0B18">
        <w:rPr>
          <w:rFonts w:ascii="Calibri Light" w:hAnsi="Calibri Light" w:cs="Calibri Light"/>
          <w:bCs/>
          <w:color w:val="auto"/>
          <w:spacing w:val="-6"/>
        </w:rPr>
        <w:t>and develop</w:t>
      </w:r>
      <w:r w:rsidR="000A3492">
        <w:rPr>
          <w:rFonts w:ascii="Calibri Light" w:hAnsi="Calibri Light" w:cs="Calibri Light"/>
          <w:bCs/>
          <w:color w:val="auto"/>
          <w:spacing w:val="-6"/>
        </w:rPr>
        <w:t>ed</w:t>
      </w:r>
      <w:r w:rsidR="008F3F83" w:rsidRPr="005C0B18">
        <w:rPr>
          <w:rFonts w:ascii="Calibri Light" w:hAnsi="Calibri Light" w:cs="Calibri Light"/>
          <w:bCs/>
          <w:color w:val="auto"/>
          <w:spacing w:val="-6"/>
        </w:rPr>
        <w:t xml:space="preserve"> sessions</w:t>
      </w:r>
      <w:r w:rsidRPr="00422C09">
        <w:rPr>
          <w:rFonts w:ascii="Calibri Light" w:hAnsi="Calibri Light" w:cs="Calibri Light"/>
          <w:bCs/>
          <w:color w:val="auto"/>
          <w:spacing w:val="-6"/>
        </w:rPr>
        <w:t xml:space="preserve"> for sending and receiving messages.</w:t>
      </w:r>
    </w:p>
    <w:p w14:paraId="4B1800B1" w14:textId="27953FC9" w:rsidR="00422C09" w:rsidRPr="00422C09" w:rsidRDefault="008F3F83" w:rsidP="00943258">
      <w:pPr>
        <w:pStyle w:val="ListParagraph"/>
        <w:numPr>
          <w:ilvl w:val="0"/>
          <w:numId w:val="17"/>
        </w:numPr>
        <w:spacing w:line="247" w:lineRule="auto"/>
        <w:jc w:val="both"/>
        <w:rPr>
          <w:rFonts w:ascii="Calibri Light" w:hAnsi="Calibri Light" w:cs="Calibri Light"/>
          <w:bCs/>
          <w:color w:val="auto"/>
          <w:spacing w:val="-6"/>
        </w:rPr>
      </w:pPr>
      <w:r w:rsidRPr="005C0B18">
        <w:rPr>
          <w:rFonts w:ascii="Calibri Light" w:hAnsi="Calibri Light" w:cs="Calibri Light"/>
          <w:b/>
          <w:color w:val="auto"/>
          <w:spacing w:val="-6"/>
        </w:rPr>
        <w:t>Served as the strategic trainer and mentor</w:t>
      </w:r>
      <w:r w:rsidRPr="005C0B18">
        <w:rPr>
          <w:rFonts w:ascii="Calibri Light" w:hAnsi="Calibri Light" w:cs="Calibri Light"/>
          <w:bCs/>
          <w:color w:val="auto"/>
          <w:spacing w:val="-6"/>
        </w:rPr>
        <w:t xml:space="preserve"> accountable for coaching </w:t>
      </w:r>
      <w:r w:rsidR="00422C09" w:rsidRPr="00422C09">
        <w:rPr>
          <w:rFonts w:ascii="Calibri Light" w:hAnsi="Calibri Light" w:cs="Calibri Light"/>
          <w:bCs/>
          <w:color w:val="auto"/>
          <w:spacing w:val="-6"/>
        </w:rPr>
        <w:t>new hire</w:t>
      </w:r>
      <w:r w:rsidRPr="005C0B18">
        <w:rPr>
          <w:rFonts w:ascii="Calibri Light" w:hAnsi="Calibri Light" w:cs="Calibri Light"/>
          <w:bCs/>
          <w:color w:val="auto"/>
          <w:spacing w:val="-6"/>
        </w:rPr>
        <w:t>s</w:t>
      </w:r>
      <w:r w:rsidR="00422C09" w:rsidRPr="00422C09">
        <w:rPr>
          <w:rFonts w:ascii="Calibri Light" w:hAnsi="Calibri Light" w:cs="Calibri Light"/>
          <w:bCs/>
          <w:color w:val="auto"/>
          <w:spacing w:val="-6"/>
        </w:rPr>
        <w:t xml:space="preserve"> for software configuration management.</w:t>
      </w:r>
    </w:p>
    <w:p w14:paraId="321C8EEA" w14:textId="000872F7" w:rsidR="00422C09" w:rsidRPr="005C0B18" w:rsidRDefault="00422C09" w:rsidP="00943258">
      <w:pPr>
        <w:pStyle w:val="ListParagraph"/>
        <w:numPr>
          <w:ilvl w:val="0"/>
          <w:numId w:val="17"/>
        </w:numPr>
        <w:spacing w:after="0" w:line="247" w:lineRule="auto"/>
        <w:jc w:val="both"/>
        <w:rPr>
          <w:rFonts w:ascii="Calibri Light" w:hAnsi="Calibri Light" w:cs="Calibri Light"/>
          <w:color w:val="auto"/>
          <w:spacing w:val="-6"/>
        </w:rPr>
      </w:pPr>
      <w:r w:rsidRPr="005C0B18">
        <w:rPr>
          <w:rFonts w:ascii="Calibri Light" w:hAnsi="Calibri Light" w:cs="Calibri Light"/>
          <w:b/>
          <w:color w:val="auto"/>
          <w:spacing w:val="-6"/>
        </w:rPr>
        <w:t>Technology &amp; Platform Used</w:t>
      </w:r>
      <w:r w:rsidRPr="005C0B18">
        <w:rPr>
          <w:rFonts w:ascii="Calibri Light" w:hAnsi="Calibri Light" w:cs="Calibri Light"/>
          <w:color w:val="auto"/>
          <w:spacing w:val="-6"/>
        </w:rPr>
        <w:t xml:space="preserve">: J2EE, JSP, JSF, JavaScript, Struts, Spring 1.2.6, Hibernate 3, </w:t>
      </w:r>
      <w:proofErr w:type="spellStart"/>
      <w:r w:rsidRPr="005C0B18">
        <w:rPr>
          <w:rFonts w:ascii="Calibri Light" w:hAnsi="Calibri Light" w:cs="Calibri Light"/>
          <w:color w:val="auto"/>
          <w:spacing w:val="-6"/>
        </w:rPr>
        <w:t>Websphere</w:t>
      </w:r>
      <w:proofErr w:type="spellEnd"/>
      <w:r w:rsidRPr="005C0B18">
        <w:rPr>
          <w:rFonts w:ascii="Calibri Light" w:hAnsi="Calibri Light" w:cs="Calibri Light"/>
          <w:color w:val="auto"/>
          <w:spacing w:val="-6"/>
        </w:rPr>
        <w:t xml:space="preserve"> Application server 6.0, WebSphere portal server v6, Servlets 2.0, JDBC, JNDI, JMS, XML, XSLT, Dojo, Ajax, PHP, DB2, AS400, Java 1.4, Windows NT, VMware, WDSC 7.0, CVS, Axis, Agile model, Akamai, SOA, WS-Security, </w:t>
      </w:r>
      <w:proofErr w:type="spellStart"/>
      <w:r w:rsidRPr="005C0B18">
        <w:rPr>
          <w:rFonts w:ascii="Calibri Light" w:hAnsi="Calibri Light" w:cs="Calibri Light"/>
          <w:color w:val="auto"/>
          <w:spacing w:val="-6"/>
        </w:rPr>
        <w:t>Stellent</w:t>
      </w:r>
      <w:proofErr w:type="spellEnd"/>
      <w:r w:rsidRPr="005C0B18">
        <w:rPr>
          <w:rFonts w:ascii="Calibri Light" w:hAnsi="Calibri Light" w:cs="Calibri Light"/>
          <w:color w:val="auto"/>
          <w:spacing w:val="-6"/>
        </w:rPr>
        <w:t xml:space="preserve"> Content Management, </w:t>
      </w:r>
      <w:r w:rsidR="008F3F83" w:rsidRPr="005C0B18">
        <w:rPr>
          <w:rFonts w:ascii="Calibri Light" w:hAnsi="Calibri Light" w:cs="Calibri Light"/>
          <w:color w:val="auto"/>
          <w:spacing w:val="-6"/>
        </w:rPr>
        <w:t xml:space="preserve">and </w:t>
      </w:r>
      <w:r w:rsidRPr="005C0B18">
        <w:rPr>
          <w:rFonts w:ascii="Calibri Light" w:hAnsi="Calibri Light" w:cs="Calibri Light"/>
          <w:color w:val="auto"/>
          <w:spacing w:val="-6"/>
        </w:rPr>
        <w:t>Bugzilla.</w:t>
      </w:r>
    </w:p>
    <w:p w14:paraId="5147E768" w14:textId="77777777" w:rsidR="0075038A" w:rsidRPr="005C0B18" w:rsidRDefault="0075038A" w:rsidP="00943258">
      <w:pPr>
        <w:spacing w:after="0" w:line="247" w:lineRule="auto"/>
        <w:jc w:val="both"/>
        <w:rPr>
          <w:rFonts w:ascii="Calibri Light" w:hAnsi="Calibri Light" w:cs="Calibri Light"/>
          <w:bCs/>
          <w:color w:val="auto"/>
          <w:sz w:val="18"/>
          <w:szCs w:val="18"/>
        </w:rPr>
      </w:pPr>
    </w:p>
    <w:p w14:paraId="1E56E1C6" w14:textId="1DC3BE1E" w:rsidR="003A1826" w:rsidRPr="005C0B18" w:rsidRDefault="00422C09" w:rsidP="00943258">
      <w:pPr>
        <w:shd w:val="clear" w:color="auto" w:fill="F2F2F2" w:themeFill="background1" w:themeFillShade="F2"/>
        <w:tabs>
          <w:tab w:val="right" w:pos="10440"/>
        </w:tabs>
        <w:spacing w:before="20" w:after="0" w:line="247" w:lineRule="auto"/>
        <w:jc w:val="both"/>
        <w:rPr>
          <w:rFonts w:ascii="Garamond" w:eastAsiaTheme="majorEastAsia" w:hAnsi="Garamond" w:cstheme="majorBidi"/>
          <w:b/>
          <w:bCs/>
          <w:i/>
          <w:iCs/>
          <w:color w:val="2A7B88" w:themeColor="accent1" w:themeShade="BF"/>
          <w:spacing w:val="10"/>
          <w:lang w:eastAsia="ja-JP"/>
        </w:rPr>
      </w:pPr>
      <w:r w:rsidRPr="005C0B18">
        <w:rPr>
          <w:rFonts w:ascii="Garamond" w:eastAsiaTheme="majorEastAsia" w:hAnsi="Garamond" w:cstheme="majorBidi"/>
          <w:b/>
          <w:bCs/>
          <w:i/>
          <w:iCs/>
          <w:color w:val="2A7B88" w:themeColor="accent1" w:themeShade="BF"/>
          <w:spacing w:val="10"/>
          <w:lang w:eastAsia="ja-JP"/>
        </w:rPr>
        <w:t>Software Engineer</w:t>
      </w:r>
      <w:r w:rsidR="00881864" w:rsidRPr="005C0B18">
        <w:rPr>
          <w:rFonts w:ascii="Garamond" w:eastAsiaTheme="majorEastAsia" w:hAnsi="Garamond" w:cstheme="majorBidi"/>
          <w:b/>
          <w:bCs/>
          <w:i/>
          <w:iCs/>
          <w:color w:val="2A7B88" w:themeColor="accent1" w:themeShade="BF"/>
          <w:spacing w:val="10"/>
          <w:lang w:eastAsia="ja-JP"/>
        </w:rPr>
        <w:t xml:space="preserve">, </w:t>
      </w:r>
      <w:r w:rsidRPr="005C0B18">
        <w:rPr>
          <w:rFonts w:ascii="Garamond" w:hAnsi="Garamond" w:cs="Calibri"/>
          <w:b/>
          <w:caps/>
          <w:color w:val="auto"/>
        </w:rPr>
        <w:t>IBM Global Services</w:t>
      </w:r>
      <w:r w:rsidR="00881864" w:rsidRPr="005C0B18">
        <w:rPr>
          <w:rFonts w:ascii="Garamond" w:hAnsi="Garamond" w:cs="Calibri"/>
          <w:b/>
          <w:color w:val="auto"/>
        </w:rPr>
        <w:tab/>
      </w:r>
      <w:r w:rsidRPr="005C0B18">
        <w:rPr>
          <w:rFonts w:ascii="Garamond" w:hAnsi="Garamond" w:cs="Calibri"/>
          <w:b/>
          <w:color w:val="auto"/>
        </w:rPr>
        <w:t>April 2004 – July 2008</w:t>
      </w:r>
    </w:p>
    <w:p w14:paraId="2B73A68E" w14:textId="417A4D2D" w:rsidR="00A706CC" w:rsidRPr="005C0B18" w:rsidRDefault="0051649A" w:rsidP="00943258">
      <w:pPr>
        <w:spacing w:before="80" w:after="0" w:line="247" w:lineRule="auto"/>
        <w:jc w:val="both"/>
        <w:rPr>
          <w:rFonts w:ascii="Calibri Light" w:hAnsi="Calibri Light" w:cs="Calibri Light"/>
          <w:bCs/>
          <w:color w:val="auto"/>
        </w:rPr>
      </w:pPr>
      <w:r w:rsidRPr="005C0B18">
        <w:rPr>
          <w:rFonts w:ascii="Calibri Light" w:hAnsi="Calibri Light" w:cs="Calibri Light"/>
          <w:bCs/>
          <w:color w:val="auto"/>
        </w:rPr>
        <w:t xml:space="preserve">Executed various coding and scripting techniques to manage project milestones, debug programs, and complete project segments. Collaborated closely with </w:t>
      </w:r>
      <w:r w:rsidR="00C26471" w:rsidRPr="005C0B18">
        <w:rPr>
          <w:rFonts w:ascii="Calibri Light" w:hAnsi="Calibri Light" w:cs="Calibri Light"/>
          <w:bCs/>
          <w:color w:val="auto"/>
        </w:rPr>
        <w:t>internal</w:t>
      </w:r>
      <w:r w:rsidRPr="005C0B18">
        <w:rPr>
          <w:rFonts w:ascii="Calibri Light" w:hAnsi="Calibri Light" w:cs="Calibri Light"/>
          <w:bCs/>
          <w:color w:val="auto"/>
        </w:rPr>
        <w:t xml:space="preserve"> teams to maintain deliverables and meet client expectations.</w:t>
      </w:r>
    </w:p>
    <w:p w14:paraId="67D2376A" w14:textId="6CD8D7D0" w:rsidR="003A1826" w:rsidRPr="005C0B18" w:rsidRDefault="00C31BD9" w:rsidP="00943258">
      <w:pPr>
        <w:pStyle w:val="ListParagraph"/>
        <w:numPr>
          <w:ilvl w:val="0"/>
          <w:numId w:val="17"/>
        </w:numPr>
        <w:spacing w:before="80" w:after="0" w:line="247" w:lineRule="auto"/>
        <w:jc w:val="both"/>
        <w:rPr>
          <w:rFonts w:ascii="Calibri Light" w:hAnsi="Calibri Light" w:cs="Calibri Light"/>
          <w:bCs/>
          <w:color w:val="auto"/>
        </w:rPr>
      </w:pPr>
      <w:r w:rsidRPr="005C0B18">
        <w:rPr>
          <w:rFonts w:ascii="Calibri Light" w:hAnsi="Calibri Light" w:cs="Calibri Light"/>
          <w:b/>
          <w:bCs/>
          <w:color w:val="auto"/>
        </w:rPr>
        <w:t>Designed</w:t>
      </w:r>
      <w:r w:rsidR="00C26471" w:rsidRPr="005C0B18">
        <w:rPr>
          <w:rFonts w:ascii="Calibri Light" w:hAnsi="Calibri Light" w:cs="Calibri Light"/>
          <w:b/>
          <w:bCs/>
          <w:color w:val="auto"/>
        </w:rPr>
        <w:t xml:space="preserve"> the WebSphere Product Center (WPC), </w:t>
      </w:r>
      <w:r w:rsidR="00C26471" w:rsidRPr="005C0B18">
        <w:rPr>
          <w:rFonts w:ascii="Calibri Light" w:hAnsi="Calibri Light" w:cs="Calibri Light"/>
          <w:bCs/>
          <w:color w:val="auto"/>
          <w:spacing w:val="-1"/>
        </w:rPr>
        <w:t>a tool used by Bell Canada for managing product and service information</w:t>
      </w:r>
      <w:r w:rsidRPr="005C0B18">
        <w:rPr>
          <w:rFonts w:ascii="Calibri Light" w:hAnsi="Calibri Light" w:cs="Calibri Light"/>
          <w:bCs/>
          <w:color w:val="auto"/>
          <w:spacing w:val="-1"/>
        </w:rPr>
        <w:t xml:space="preserve"> through Java scripting, file code importing, file format analysis, and data evaluation.</w:t>
      </w:r>
    </w:p>
    <w:p w14:paraId="01886BA6" w14:textId="04DEA7D2" w:rsidR="00422C09" w:rsidRPr="00422C09" w:rsidRDefault="00C26471" w:rsidP="00943258">
      <w:pPr>
        <w:pStyle w:val="ListParagraph"/>
        <w:numPr>
          <w:ilvl w:val="0"/>
          <w:numId w:val="17"/>
        </w:numPr>
        <w:spacing w:after="0" w:line="247" w:lineRule="auto"/>
        <w:jc w:val="both"/>
        <w:rPr>
          <w:rFonts w:ascii="Calibri Light" w:hAnsi="Calibri Light" w:cs="Calibri Light"/>
          <w:bCs/>
          <w:color w:val="auto"/>
          <w:spacing w:val="-1"/>
        </w:rPr>
      </w:pPr>
      <w:r w:rsidRPr="005C0B18">
        <w:rPr>
          <w:rFonts w:ascii="Calibri Light" w:hAnsi="Calibri Light" w:cs="Calibri Light"/>
          <w:b/>
          <w:bCs/>
          <w:color w:val="auto"/>
        </w:rPr>
        <w:t xml:space="preserve">Fulfilled </w:t>
      </w:r>
      <w:r w:rsidR="00C31BD9" w:rsidRPr="005C0B18">
        <w:rPr>
          <w:rFonts w:ascii="Calibri Light" w:hAnsi="Calibri Light" w:cs="Calibri Light"/>
          <w:b/>
          <w:bCs/>
          <w:color w:val="auto"/>
        </w:rPr>
        <w:t>the middle</w:t>
      </w:r>
      <w:r w:rsidR="000A3492">
        <w:rPr>
          <w:rFonts w:ascii="Calibri Light" w:hAnsi="Calibri Light" w:cs="Calibri Light"/>
          <w:b/>
          <w:bCs/>
          <w:color w:val="auto"/>
        </w:rPr>
        <w:t>-</w:t>
      </w:r>
      <w:r w:rsidR="00C31BD9" w:rsidRPr="005C0B18">
        <w:rPr>
          <w:rFonts w:ascii="Calibri Light" w:hAnsi="Calibri Light" w:cs="Calibri Light"/>
          <w:b/>
          <w:bCs/>
          <w:color w:val="auto"/>
        </w:rPr>
        <w:t xml:space="preserve">tier business functionality </w:t>
      </w:r>
      <w:r w:rsidR="00C31BD9" w:rsidRPr="005C0B18">
        <w:rPr>
          <w:rFonts w:ascii="Calibri Light" w:hAnsi="Calibri Light" w:cs="Calibri Light"/>
          <w:color w:val="auto"/>
        </w:rPr>
        <w:t>by</w:t>
      </w:r>
      <w:r w:rsidR="00C31BD9" w:rsidRPr="005C0B18">
        <w:rPr>
          <w:rFonts w:ascii="Calibri Light" w:hAnsi="Calibri Light" w:cs="Calibri Light"/>
          <w:b/>
          <w:bCs/>
          <w:color w:val="auto"/>
        </w:rPr>
        <w:t xml:space="preserve"> </w:t>
      </w:r>
      <w:r w:rsidR="00BE38E0" w:rsidRPr="005C0B18">
        <w:rPr>
          <w:rFonts w:ascii="Calibri Light" w:hAnsi="Calibri Light" w:cs="Calibri Light"/>
          <w:color w:val="auto"/>
        </w:rPr>
        <w:t>developing</w:t>
      </w:r>
      <w:r w:rsidR="00C31BD9" w:rsidRPr="005C0B18">
        <w:rPr>
          <w:rFonts w:ascii="Calibri Light" w:hAnsi="Calibri Light" w:cs="Calibri Light"/>
          <w:bCs/>
          <w:color w:val="auto"/>
          <w:spacing w:val="-1"/>
        </w:rPr>
        <w:t xml:space="preserve"> </w:t>
      </w:r>
      <w:r w:rsidR="00BE38E0" w:rsidRPr="005C0B18">
        <w:rPr>
          <w:rFonts w:ascii="Calibri Light" w:hAnsi="Calibri Light" w:cs="Calibri Light"/>
          <w:bCs/>
          <w:color w:val="auto"/>
          <w:spacing w:val="-1"/>
        </w:rPr>
        <w:t xml:space="preserve">a </w:t>
      </w:r>
      <w:r w:rsidR="00422C09" w:rsidRPr="00422C09">
        <w:rPr>
          <w:rFonts w:ascii="Calibri Light" w:hAnsi="Calibri Light" w:cs="Calibri Light"/>
          <w:bCs/>
          <w:color w:val="auto"/>
          <w:spacing w:val="-1"/>
        </w:rPr>
        <w:t xml:space="preserve">portal application for </w:t>
      </w:r>
      <w:proofErr w:type="spellStart"/>
      <w:r w:rsidR="00422C09" w:rsidRPr="00422C09">
        <w:rPr>
          <w:rFonts w:ascii="Calibri Light" w:hAnsi="Calibri Light" w:cs="Calibri Light"/>
          <w:bCs/>
          <w:color w:val="auto"/>
          <w:spacing w:val="-1"/>
        </w:rPr>
        <w:t>Ordermax</w:t>
      </w:r>
      <w:proofErr w:type="spellEnd"/>
      <w:r w:rsidR="00422C09" w:rsidRPr="00422C09">
        <w:rPr>
          <w:rFonts w:ascii="Calibri Light" w:hAnsi="Calibri Light" w:cs="Calibri Light"/>
          <w:bCs/>
          <w:color w:val="auto"/>
          <w:spacing w:val="-1"/>
        </w:rPr>
        <w:t xml:space="preserve"> order processing module</w:t>
      </w:r>
      <w:r w:rsidR="00BE38E0" w:rsidRPr="005C0B18">
        <w:rPr>
          <w:rFonts w:ascii="Calibri Light" w:hAnsi="Calibri Light" w:cs="Calibri Light"/>
          <w:bCs/>
          <w:color w:val="auto"/>
          <w:spacing w:val="-1"/>
        </w:rPr>
        <w:t xml:space="preserve">, </w:t>
      </w:r>
      <w:r w:rsidR="00BE38E0" w:rsidRPr="00422C09">
        <w:rPr>
          <w:rFonts w:ascii="Calibri Light" w:hAnsi="Calibri Light" w:cs="Calibri Light"/>
          <w:bCs/>
          <w:color w:val="auto"/>
          <w:spacing w:val="-1"/>
        </w:rPr>
        <w:t>EJB components</w:t>
      </w:r>
      <w:r w:rsidR="00BE38E0" w:rsidRPr="005C0B18">
        <w:rPr>
          <w:rFonts w:ascii="Calibri Light" w:hAnsi="Calibri Light" w:cs="Calibri Light"/>
          <w:bCs/>
          <w:color w:val="auto"/>
          <w:spacing w:val="-1"/>
        </w:rPr>
        <w:t xml:space="preserve">, </w:t>
      </w:r>
      <w:r w:rsidR="00BE38E0" w:rsidRPr="00422C09">
        <w:rPr>
          <w:rFonts w:ascii="Calibri Light" w:hAnsi="Calibri Light" w:cs="Calibri Light"/>
          <w:bCs/>
          <w:color w:val="auto"/>
          <w:spacing w:val="-1"/>
        </w:rPr>
        <w:t>XML messages</w:t>
      </w:r>
      <w:r w:rsidR="00BE38E0" w:rsidRPr="005C0B18">
        <w:rPr>
          <w:rFonts w:ascii="Calibri Light" w:hAnsi="Calibri Light" w:cs="Calibri Light"/>
          <w:bCs/>
          <w:color w:val="auto"/>
          <w:spacing w:val="-1"/>
        </w:rPr>
        <w:t xml:space="preserve">, and WSDL file describing the Service for </w:t>
      </w:r>
      <w:proofErr w:type="spellStart"/>
      <w:r w:rsidR="00BE38E0" w:rsidRPr="005C0B18">
        <w:rPr>
          <w:rFonts w:ascii="Calibri Light" w:hAnsi="Calibri Light" w:cs="Calibri Light"/>
          <w:bCs/>
          <w:color w:val="auto"/>
          <w:spacing w:val="-1"/>
        </w:rPr>
        <w:t>Selectica</w:t>
      </w:r>
      <w:proofErr w:type="spellEnd"/>
      <w:r w:rsidR="00BE38E0" w:rsidRPr="005C0B18">
        <w:rPr>
          <w:rFonts w:ascii="Calibri Light" w:hAnsi="Calibri Light" w:cs="Calibri Light"/>
          <w:bCs/>
          <w:color w:val="auto"/>
          <w:spacing w:val="-1"/>
        </w:rPr>
        <w:t>.</w:t>
      </w:r>
    </w:p>
    <w:p w14:paraId="3032ABA9" w14:textId="39CF4AF7" w:rsidR="00422C09" w:rsidRPr="005C0B18" w:rsidRDefault="00422C09" w:rsidP="00943258">
      <w:pPr>
        <w:pStyle w:val="ListParagraph"/>
        <w:numPr>
          <w:ilvl w:val="0"/>
          <w:numId w:val="17"/>
        </w:numPr>
        <w:spacing w:after="0" w:line="247" w:lineRule="auto"/>
        <w:jc w:val="both"/>
        <w:rPr>
          <w:rFonts w:ascii="Garamond" w:hAnsi="Garamond"/>
          <w:color w:val="auto"/>
        </w:rPr>
      </w:pPr>
      <w:r w:rsidRPr="005C0B18">
        <w:rPr>
          <w:rFonts w:ascii="Calibri Light" w:hAnsi="Calibri Light" w:cs="Calibri Light"/>
          <w:b/>
          <w:color w:val="auto"/>
          <w:spacing w:val="-1"/>
        </w:rPr>
        <w:t>Technology &amp; Platform Used</w:t>
      </w:r>
      <w:r w:rsidRPr="005C0B18">
        <w:rPr>
          <w:rFonts w:ascii="Calibri Light" w:hAnsi="Calibri Light" w:cs="Calibri Light"/>
          <w:bCs/>
          <w:color w:val="auto"/>
          <w:spacing w:val="-1"/>
        </w:rPr>
        <w:t xml:space="preserve">: </w:t>
      </w:r>
      <w:r w:rsidRPr="005C0B18">
        <w:rPr>
          <w:rFonts w:ascii="Calibri Light" w:hAnsi="Calibri Light" w:cs="Calibri Light"/>
          <w:color w:val="auto"/>
          <w:spacing w:val="-1"/>
        </w:rPr>
        <w:t xml:space="preserve">Oracle 10g, IBM Web Sphere application server 5.1.1, Web services, WSDL, SOAP, WebSphere Studio Application Developer, Rational rose, WPC, Eclipse 3.2, Java, JSP, Servlets, PL/SQL, Struts, EJB 2.1, TOAD, JMS, JDBC, JNDI, XML, XSLT, JSR 168, WebSphere Portal </w:t>
      </w:r>
      <w:r w:rsidR="000A3492">
        <w:rPr>
          <w:rFonts w:ascii="Calibri Light" w:hAnsi="Calibri Light" w:cs="Calibri Light"/>
          <w:color w:val="auto"/>
          <w:spacing w:val="-1"/>
        </w:rPr>
        <w:t>S</w:t>
      </w:r>
      <w:r w:rsidRPr="005C0B18">
        <w:rPr>
          <w:rFonts w:ascii="Calibri Light" w:hAnsi="Calibri Light" w:cs="Calibri Light"/>
          <w:color w:val="auto"/>
          <w:spacing w:val="-1"/>
        </w:rPr>
        <w:t xml:space="preserve">erver, </w:t>
      </w:r>
      <w:r w:rsidR="00BE38E0" w:rsidRPr="005C0B18">
        <w:rPr>
          <w:rFonts w:ascii="Calibri Light" w:hAnsi="Calibri Light" w:cs="Calibri Light"/>
          <w:color w:val="auto"/>
          <w:spacing w:val="-1"/>
        </w:rPr>
        <w:t xml:space="preserve">and </w:t>
      </w:r>
      <w:r w:rsidR="000A3492">
        <w:rPr>
          <w:rFonts w:ascii="Calibri Light" w:hAnsi="Calibri Light" w:cs="Calibri Light"/>
          <w:color w:val="auto"/>
          <w:spacing w:val="-1"/>
        </w:rPr>
        <w:t>JU</w:t>
      </w:r>
      <w:r w:rsidRPr="005C0B18">
        <w:rPr>
          <w:rFonts w:ascii="Calibri Light" w:hAnsi="Calibri Light" w:cs="Calibri Light"/>
          <w:color w:val="auto"/>
          <w:spacing w:val="-1"/>
        </w:rPr>
        <w:t>nit.</w:t>
      </w:r>
    </w:p>
    <w:p w14:paraId="76BB13A2" w14:textId="434FD30B" w:rsidR="00EC61FB" w:rsidRPr="005C0B18" w:rsidRDefault="00EC61FB" w:rsidP="00943258">
      <w:pPr>
        <w:tabs>
          <w:tab w:val="right" w:pos="9900"/>
          <w:tab w:val="right" w:pos="10080"/>
        </w:tabs>
        <w:spacing w:after="0" w:line="247" w:lineRule="auto"/>
        <w:jc w:val="both"/>
        <w:rPr>
          <w:rFonts w:ascii="Garamond" w:eastAsiaTheme="majorEastAsia" w:hAnsi="Garamond" w:cstheme="majorBidi"/>
          <w:color w:val="auto"/>
          <w:spacing w:val="10"/>
          <w:sz w:val="18"/>
          <w:szCs w:val="18"/>
          <w:lang w:eastAsia="ja-JP"/>
        </w:rPr>
      </w:pPr>
    </w:p>
    <w:p w14:paraId="27EE3E89" w14:textId="77777777" w:rsidR="003A1826" w:rsidRPr="005C0B18" w:rsidRDefault="003A1826" w:rsidP="00943258">
      <w:pPr>
        <w:pStyle w:val="Title"/>
        <w:pBdr>
          <w:bottom w:val="single" w:sz="12" w:space="4" w:color="75716D" w:themeColor="background2" w:themeShade="80"/>
        </w:pBdr>
        <w:tabs>
          <w:tab w:val="right" w:pos="10170"/>
        </w:tabs>
        <w:spacing w:after="0" w:line="247" w:lineRule="auto"/>
        <w:rPr>
          <w:rFonts w:ascii="Garamond" w:hAnsi="Garamond"/>
          <w:b/>
          <w:sz w:val="24"/>
          <w:szCs w:val="24"/>
        </w:rPr>
      </w:pPr>
      <w:r w:rsidRPr="005C0B18">
        <w:rPr>
          <w:rFonts w:ascii="Garamond" w:hAnsi="Garamond"/>
          <w:b/>
          <w:sz w:val="24"/>
          <w:szCs w:val="24"/>
        </w:rPr>
        <w:t>CERTIFICATES &amp; TRAINING</w:t>
      </w:r>
    </w:p>
    <w:p w14:paraId="79E1C2D1" w14:textId="77777777" w:rsidR="003A1826" w:rsidRPr="005C0B18" w:rsidRDefault="003A1826" w:rsidP="00943258">
      <w:pPr>
        <w:tabs>
          <w:tab w:val="right" w:pos="9900"/>
          <w:tab w:val="right" w:pos="10080"/>
        </w:tabs>
        <w:spacing w:after="0" w:line="247" w:lineRule="auto"/>
        <w:jc w:val="both"/>
        <w:rPr>
          <w:rFonts w:ascii="Garamond" w:hAnsi="Garamond" w:cs="Calibri"/>
          <w:color w:val="auto"/>
          <w:sz w:val="10"/>
          <w:szCs w:val="10"/>
        </w:rPr>
      </w:pPr>
    </w:p>
    <w:p w14:paraId="77C08A9C" w14:textId="3FB4356E" w:rsidR="00422C09"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 xml:space="preserve">SOA </w:t>
      </w:r>
      <w:r w:rsidR="00211D3A" w:rsidRPr="005C0B18">
        <w:rPr>
          <w:rFonts w:ascii="Calibri Light" w:eastAsiaTheme="majorEastAsia" w:hAnsi="Calibri Light" w:cs="Calibri Light"/>
          <w:color w:val="auto"/>
          <w:spacing w:val="10"/>
          <w:lang w:eastAsia="ja-JP"/>
        </w:rPr>
        <w:t>–</w:t>
      </w:r>
      <w:r w:rsidRPr="005C0B18">
        <w:rPr>
          <w:rFonts w:ascii="Calibri Light" w:eastAsiaTheme="majorEastAsia" w:hAnsi="Calibri Light" w:cs="Calibri Light"/>
          <w:color w:val="auto"/>
          <w:spacing w:val="10"/>
          <w:lang w:eastAsia="ja-JP"/>
        </w:rPr>
        <w:t xml:space="preserve"> IBM Global Services</w:t>
      </w:r>
    </w:p>
    <w:p w14:paraId="30927071" w14:textId="11609735" w:rsidR="00422C09"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 xml:space="preserve">Web Intelligence – </w:t>
      </w:r>
      <w:r w:rsidR="00901EBC" w:rsidRPr="005C0B18">
        <w:rPr>
          <w:rFonts w:ascii="Calibri Light" w:eastAsiaTheme="majorEastAsia" w:hAnsi="Calibri Light" w:cs="Calibri Light"/>
          <w:color w:val="auto"/>
          <w:spacing w:val="10"/>
          <w:lang w:eastAsia="ja-JP"/>
        </w:rPr>
        <w:t>University of California Irvine</w:t>
      </w:r>
    </w:p>
    <w:p w14:paraId="431CE877" w14:textId="2823241B" w:rsidR="00C9041B"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 xml:space="preserve">Azure and AWS </w:t>
      </w:r>
      <w:r w:rsidR="00211D3A" w:rsidRPr="005C0B18">
        <w:rPr>
          <w:rFonts w:ascii="Calibri Light" w:eastAsiaTheme="majorEastAsia" w:hAnsi="Calibri Light" w:cs="Calibri Light"/>
          <w:color w:val="auto"/>
          <w:spacing w:val="10"/>
          <w:lang w:eastAsia="ja-JP"/>
        </w:rPr>
        <w:t>T</w:t>
      </w:r>
      <w:r w:rsidRPr="005C0B18">
        <w:rPr>
          <w:rFonts w:ascii="Calibri Light" w:eastAsiaTheme="majorEastAsia" w:hAnsi="Calibri Light" w:cs="Calibri Light"/>
          <w:color w:val="auto"/>
          <w:spacing w:val="10"/>
          <w:lang w:eastAsia="ja-JP"/>
        </w:rPr>
        <w:t>raining</w:t>
      </w:r>
      <w:r w:rsidR="00211D3A" w:rsidRPr="005C0B18">
        <w:rPr>
          <w:rFonts w:ascii="Calibri Light" w:eastAsiaTheme="majorEastAsia" w:hAnsi="Calibri Light" w:cs="Calibri Light"/>
          <w:color w:val="auto"/>
          <w:spacing w:val="10"/>
          <w:lang w:eastAsia="ja-JP"/>
        </w:rPr>
        <w:t xml:space="preserve"> </w:t>
      </w:r>
      <w:r w:rsidR="00901EBC" w:rsidRPr="005C0B18">
        <w:rPr>
          <w:rFonts w:ascii="Calibri Light" w:eastAsiaTheme="majorEastAsia" w:hAnsi="Calibri Light" w:cs="Calibri Light"/>
          <w:color w:val="auto"/>
          <w:spacing w:val="10"/>
          <w:lang w:eastAsia="ja-JP"/>
        </w:rPr>
        <w:t>–</w:t>
      </w:r>
      <w:r w:rsidR="00211D3A" w:rsidRPr="005C0B18">
        <w:rPr>
          <w:rFonts w:ascii="Calibri Light" w:eastAsiaTheme="majorEastAsia" w:hAnsi="Calibri Light" w:cs="Calibri Light"/>
          <w:color w:val="auto"/>
          <w:spacing w:val="10"/>
          <w:lang w:eastAsia="ja-JP"/>
        </w:rPr>
        <w:t xml:space="preserve"> </w:t>
      </w:r>
      <w:r w:rsidR="00565D73">
        <w:rPr>
          <w:rFonts w:ascii="Calibri Light" w:eastAsiaTheme="majorEastAsia" w:hAnsi="Calibri Light" w:cs="Calibri Light"/>
          <w:color w:val="auto"/>
          <w:spacing w:val="10"/>
          <w:lang w:eastAsia="ja-JP"/>
        </w:rPr>
        <w:t>Microsoft</w:t>
      </w:r>
    </w:p>
    <w:p w14:paraId="589D89DE" w14:textId="7F720519" w:rsidR="00211D3A"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IBM Certified SOA Solution Designer</w:t>
      </w:r>
      <w:r w:rsidR="00901EBC" w:rsidRPr="005C0B18">
        <w:rPr>
          <w:rFonts w:ascii="Calibri Light" w:eastAsiaTheme="majorEastAsia" w:hAnsi="Calibri Light" w:cs="Calibri Light"/>
          <w:color w:val="auto"/>
          <w:spacing w:val="10"/>
          <w:lang w:eastAsia="ja-JP"/>
        </w:rPr>
        <w:t xml:space="preserve"> – IBM</w:t>
      </w:r>
    </w:p>
    <w:p w14:paraId="754D6D07" w14:textId="30D41A6B" w:rsidR="00422C09"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ITIL V3 Certified</w:t>
      </w:r>
      <w:r w:rsidR="00901EBC" w:rsidRPr="005C0B18">
        <w:rPr>
          <w:rFonts w:ascii="Calibri Light" w:eastAsiaTheme="majorEastAsia" w:hAnsi="Calibri Light" w:cs="Calibri Light"/>
          <w:color w:val="auto"/>
          <w:spacing w:val="10"/>
          <w:lang w:eastAsia="ja-JP"/>
        </w:rPr>
        <w:t xml:space="preserve"> – </w:t>
      </w:r>
      <w:r w:rsidR="00901EBC" w:rsidRPr="005C0B18">
        <w:rPr>
          <w:rFonts w:ascii="Calibri Light" w:eastAsiaTheme="majorEastAsia" w:hAnsi="Calibri Light" w:cs="Calibri Light"/>
          <w:color w:val="auto"/>
          <w:spacing w:val="10"/>
          <w:highlight w:val="yellow"/>
          <w:lang w:eastAsia="ja-JP"/>
        </w:rPr>
        <w:t>Issuing Organization</w:t>
      </w:r>
    </w:p>
    <w:p w14:paraId="6DE85273" w14:textId="04AFEF48" w:rsidR="00901EBC" w:rsidRPr="005C0B18" w:rsidRDefault="00901EBC" w:rsidP="00943258">
      <w:pPr>
        <w:tabs>
          <w:tab w:val="right" w:pos="9900"/>
          <w:tab w:val="right" w:pos="10080"/>
        </w:tabs>
        <w:spacing w:after="0" w:line="247" w:lineRule="auto"/>
        <w:jc w:val="both"/>
        <w:rPr>
          <w:rFonts w:ascii="Calibri Light" w:eastAsiaTheme="majorEastAsia" w:hAnsi="Calibri Light" w:cs="Calibri Light"/>
          <w:color w:val="auto"/>
          <w:spacing w:val="10"/>
          <w:sz w:val="18"/>
          <w:szCs w:val="18"/>
          <w:lang w:eastAsia="ja-JP"/>
        </w:rPr>
      </w:pPr>
    </w:p>
    <w:p w14:paraId="3CD78437" w14:textId="77777777" w:rsidR="00901EBC" w:rsidRPr="005C0B18" w:rsidRDefault="00901EBC" w:rsidP="00943258">
      <w:pPr>
        <w:pStyle w:val="Title"/>
        <w:pBdr>
          <w:bottom w:val="single" w:sz="12" w:space="4" w:color="75716D" w:themeColor="background2" w:themeShade="80"/>
        </w:pBdr>
        <w:tabs>
          <w:tab w:val="left" w:pos="7658"/>
        </w:tabs>
        <w:spacing w:after="0" w:line="247" w:lineRule="auto"/>
        <w:rPr>
          <w:rFonts w:ascii="Garamond" w:hAnsi="Garamond"/>
          <w:b/>
          <w:sz w:val="24"/>
          <w:szCs w:val="24"/>
        </w:rPr>
      </w:pPr>
      <w:r w:rsidRPr="005C0B18">
        <w:rPr>
          <w:rFonts w:ascii="Garamond" w:hAnsi="Garamond"/>
          <w:b/>
          <w:sz w:val="24"/>
          <w:szCs w:val="24"/>
        </w:rPr>
        <w:t>EDUCATION</w:t>
      </w:r>
    </w:p>
    <w:p w14:paraId="32F8048D" w14:textId="77777777" w:rsidR="00901EBC" w:rsidRPr="005C0B18" w:rsidRDefault="00901EBC" w:rsidP="00943258">
      <w:pPr>
        <w:tabs>
          <w:tab w:val="right" w:pos="9900"/>
          <w:tab w:val="right" w:pos="10080"/>
        </w:tabs>
        <w:spacing w:after="0" w:line="247" w:lineRule="auto"/>
        <w:jc w:val="both"/>
        <w:rPr>
          <w:rFonts w:ascii="Garamond" w:hAnsi="Garamond" w:cs="Calibri"/>
          <w:color w:val="auto"/>
          <w:sz w:val="10"/>
          <w:szCs w:val="10"/>
        </w:rPr>
      </w:pPr>
    </w:p>
    <w:p w14:paraId="6FD37581" w14:textId="77777777" w:rsidR="00901EBC" w:rsidRPr="005C0B18" w:rsidRDefault="00901EBC" w:rsidP="00943258">
      <w:pPr>
        <w:tabs>
          <w:tab w:val="right" w:pos="9900"/>
          <w:tab w:val="right" w:pos="10080"/>
        </w:tabs>
        <w:spacing w:after="0" w:line="247" w:lineRule="auto"/>
        <w:jc w:val="both"/>
        <w:rPr>
          <w:rFonts w:ascii="Calibri Light" w:hAnsi="Calibri Light" w:cs="Calibri Light"/>
          <w:b/>
          <w:bCs/>
          <w:color w:val="auto"/>
          <w:spacing w:val="10"/>
        </w:rPr>
      </w:pPr>
      <w:r w:rsidRPr="005C0B18">
        <w:rPr>
          <w:rFonts w:ascii="Calibri Light" w:hAnsi="Calibri Light" w:cs="Calibri Light"/>
          <w:b/>
          <w:bCs/>
          <w:color w:val="auto"/>
          <w:spacing w:val="10"/>
        </w:rPr>
        <w:t>BACHELOR OF TECHNOLOGY IN INFORMATION TECHNOLOGY</w:t>
      </w:r>
    </w:p>
    <w:p w14:paraId="6C7B470A" w14:textId="642CEB07" w:rsidR="00901EBC" w:rsidRPr="005C0B18" w:rsidRDefault="00565D73"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Pr>
          <w:rFonts w:ascii="Calibri Light" w:eastAsiaTheme="majorEastAsia" w:hAnsi="Calibri Light" w:cs="Calibri Light"/>
          <w:color w:val="auto"/>
          <w:spacing w:val="10"/>
          <w:lang w:eastAsia="ja-JP"/>
        </w:rPr>
        <w:t>Cochin University of Science and Technology</w:t>
      </w:r>
    </w:p>
    <w:sectPr w:rsidR="00901EBC" w:rsidRPr="005C0B18" w:rsidSect="00943258">
      <w:headerReference w:type="default" r:id="rId9"/>
      <w:type w:val="continuous"/>
      <w:pgSz w:w="11906" w:h="16838" w:code="9"/>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9FD89" w14:textId="77777777" w:rsidR="00CD0EF1" w:rsidRDefault="00CD0EF1">
      <w:pPr>
        <w:spacing w:after="0"/>
      </w:pPr>
      <w:r>
        <w:separator/>
      </w:r>
    </w:p>
  </w:endnote>
  <w:endnote w:type="continuationSeparator" w:id="0">
    <w:p w14:paraId="39134E48" w14:textId="77777777" w:rsidR="00CD0EF1" w:rsidRDefault="00CD0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altName w:val="Corbel"/>
    <w:charset w:val="00"/>
    <w:family w:val="auto"/>
    <w:pitch w:val="variable"/>
    <w:sig w:usb0="00000001" w:usb1="5000205B" w:usb2="00000002" w:usb3="00000000" w:csb0="00000007" w:csb1="00000000"/>
  </w:font>
  <w:font w:name="Helvetica Neue">
    <w:charset w:val="00"/>
    <w:family w:val="auto"/>
    <w:pitch w:val="variable"/>
    <w:sig w:usb0="E50002FF" w:usb1="500079DB" w:usb2="00000010" w:usb3="00000000" w:csb0="00000001" w:csb1="00000000"/>
  </w:font>
  <w:font w:name="Noto Sans Symbols">
    <w:altName w:val="Times New Roman"/>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A8629" w14:textId="77777777" w:rsidR="00CD0EF1" w:rsidRDefault="00CD0EF1">
      <w:pPr>
        <w:spacing w:after="0"/>
      </w:pPr>
      <w:r>
        <w:separator/>
      </w:r>
    </w:p>
  </w:footnote>
  <w:footnote w:type="continuationSeparator" w:id="0">
    <w:p w14:paraId="24C39618" w14:textId="77777777" w:rsidR="00CD0EF1" w:rsidRDefault="00CD0EF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95278" w14:textId="227C6BB8" w:rsidR="000E0DF1" w:rsidRDefault="00A201BE" w:rsidP="00A201BE">
    <w:pPr>
      <w:pStyle w:val="Title"/>
      <w:pBdr>
        <w:bottom w:val="single" w:sz="12" w:space="1" w:color="39A5B7" w:themeColor="accent1"/>
      </w:pBdr>
      <w:tabs>
        <w:tab w:val="center" w:pos="5220"/>
        <w:tab w:val="right" w:pos="10440"/>
      </w:tabs>
      <w:spacing w:before="120" w:after="0"/>
      <w:rPr>
        <w:rFonts w:ascii="Garamond" w:hAnsi="Garamond"/>
        <w:sz w:val="22"/>
      </w:rPr>
    </w:pPr>
    <w:r>
      <w:rPr>
        <w:rFonts w:ascii="Garamond" w:hAnsi="Garamond"/>
        <w:b/>
        <w:sz w:val="40"/>
        <w:szCs w:val="40"/>
      </w:rPr>
      <w:tab/>
    </w:r>
    <w:r w:rsidR="00C868E2">
      <w:rPr>
        <w:rFonts w:ascii="Garamond" w:hAnsi="Garamond"/>
        <w:b/>
        <w:sz w:val="40"/>
        <w:szCs w:val="40"/>
      </w:rPr>
      <w:t>FIRST_LAST NAME</w:t>
    </w:r>
    <w:r>
      <w:rPr>
        <w:rFonts w:ascii="Garamond" w:hAnsi="Garamond"/>
        <w:b/>
        <w:sz w:val="40"/>
        <w:szCs w:val="40"/>
      </w:rPr>
      <w:tab/>
    </w:r>
    <w:r w:rsidR="000E0DF1" w:rsidRPr="00DB2206">
      <w:rPr>
        <w:rFonts w:ascii="Garamond" w:hAnsi="Garamond"/>
        <w:sz w:val="22"/>
      </w:rPr>
      <w:t>Page 2</w:t>
    </w:r>
  </w:p>
  <w:p w14:paraId="62293FB0" w14:textId="242DE0E0" w:rsidR="00A61184" w:rsidRPr="00943258" w:rsidRDefault="00A61184" w:rsidP="00A706CC">
    <w:pPr>
      <w:pStyle w:val="Title"/>
      <w:pBdr>
        <w:bottom w:val="none" w:sz="0" w:space="0" w:color="auto"/>
      </w:pBdr>
      <w:tabs>
        <w:tab w:val="right" w:pos="10512"/>
      </w:tabs>
      <w:spacing w:before="120" w:after="0"/>
      <w:rPr>
        <w:rFonts w:ascii="Garamond" w:hAnsi="Garamond"/>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38"/>
    <w:lvl w:ilvl="0">
      <w:start w:val="1"/>
      <w:numFmt w:val="bullet"/>
      <w:lvlText w:val=""/>
      <w:lvlJc w:val="left"/>
      <w:pPr>
        <w:tabs>
          <w:tab w:val="num" w:pos="713"/>
        </w:tabs>
        <w:ind w:left="713" w:hanging="360"/>
      </w:pPr>
      <w:rPr>
        <w:rFonts w:ascii="Symbol" w:hAnsi="Symbol" w:cs="Symbol"/>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4E408D"/>
    <w:multiLevelType w:val="hybridMultilevel"/>
    <w:tmpl w:val="64880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93551"/>
    <w:multiLevelType w:val="hybridMultilevel"/>
    <w:tmpl w:val="665E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D6E22"/>
    <w:multiLevelType w:val="hybridMultilevel"/>
    <w:tmpl w:val="DC66C5E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291E56"/>
    <w:multiLevelType w:val="hybridMultilevel"/>
    <w:tmpl w:val="003C5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323BA"/>
    <w:multiLevelType w:val="hybridMultilevel"/>
    <w:tmpl w:val="7E260E56"/>
    <w:lvl w:ilvl="0" w:tplc="04090001">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21895"/>
    <w:multiLevelType w:val="hybridMultilevel"/>
    <w:tmpl w:val="C610DE18"/>
    <w:lvl w:ilvl="0" w:tplc="0409000B">
      <w:start w:val="1"/>
      <w:numFmt w:val="bullet"/>
      <w:pStyle w:val="ABBResumeBullets"/>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77D4528"/>
    <w:multiLevelType w:val="hybridMultilevel"/>
    <w:tmpl w:val="83F48B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E4561C9"/>
    <w:multiLevelType w:val="hybridMultilevel"/>
    <w:tmpl w:val="2B6AFC5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85E6C"/>
    <w:multiLevelType w:val="hybridMultilevel"/>
    <w:tmpl w:val="3AB231D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906CDF"/>
    <w:multiLevelType w:val="hybridMultilevel"/>
    <w:tmpl w:val="50F2C516"/>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F5B41"/>
    <w:multiLevelType w:val="multilevel"/>
    <w:tmpl w:val="8D488D1E"/>
    <w:lvl w:ilvl="0">
      <w:start w:val="1"/>
      <w:numFmt w:val="bullet"/>
      <w:pStyle w:val="Bullets"/>
      <w:lvlText w:val="o"/>
      <w:lvlJc w:val="left"/>
      <w:pPr>
        <w:tabs>
          <w:tab w:val="num" w:pos="357"/>
        </w:tabs>
        <w:ind w:left="357" w:hanging="357"/>
      </w:pPr>
      <w:rPr>
        <w:rFonts w:ascii="Helvetica Neue Light" w:hAnsi="Helvetica Neue Light" w:hint="default"/>
        <w:b w:val="0"/>
        <w:i w:val="0"/>
        <w:color w:val="7F7F7F" w:themeColor="text1" w:themeTint="80"/>
        <w:sz w:val="20"/>
      </w:rPr>
    </w:lvl>
    <w:lvl w:ilvl="1">
      <w:start w:val="1"/>
      <w:numFmt w:val="bullet"/>
      <w:lvlText w:val="-"/>
      <w:lvlJc w:val="left"/>
      <w:pPr>
        <w:tabs>
          <w:tab w:val="num" w:pos="567"/>
        </w:tabs>
        <w:ind w:left="567" w:hanging="227"/>
      </w:pPr>
      <w:rPr>
        <w:rFonts w:ascii="Helvetica Neue" w:hAnsi="Helvetica Neue" w:hint="default"/>
        <w:b w:val="0"/>
        <w:i w:val="0"/>
        <w:color w:val="7F7F7F" w:themeColor="text1" w:themeTint="80"/>
        <w:sz w:val="20"/>
      </w:rPr>
    </w:lvl>
    <w:lvl w:ilvl="2">
      <w:start w:val="1"/>
      <w:numFmt w:val="bullet"/>
      <w:lvlText w:val=""/>
      <w:lvlJc w:val="left"/>
      <w:pPr>
        <w:tabs>
          <w:tab w:val="num" w:pos="1021"/>
        </w:tabs>
        <w:ind w:left="1440" w:hanging="7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hint="default"/>
      </w:rPr>
    </w:lvl>
    <w:lvl w:ilvl="8">
      <w:start w:val="1"/>
      <w:numFmt w:val="bullet"/>
      <w:lvlText w:val=""/>
      <w:lvlJc w:val="left"/>
      <w:pPr>
        <w:ind w:left="5760" w:hanging="360"/>
      </w:pPr>
      <w:rPr>
        <w:rFonts w:ascii="Wingdings" w:hAnsi="Wingdings" w:hint="default"/>
      </w:rPr>
    </w:lvl>
  </w:abstractNum>
  <w:abstractNum w:abstractNumId="12" w15:restartNumberingAfterBreak="0">
    <w:nsid w:val="23D718AE"/>
    <w:multiLevelType w:val="hybridMultilevel"/>
    <w:tmpl w:val="42D0781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4000F57"/>
    <w:multiLevelType w:val="hybridMultilevel"/>
    <w:tmpl w:val="59AA48B8"/>
    <w:lvl w:ilvl="0" w:tplc="D2524CC4">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945A6"/>
    <w:multiLevelType w:val="hybridMultilevel"/>
    <w:tmpl w:val="459CCC6C"/>
    <w:lvl w:ilvl="0" w:tplc="D2524CC4">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E665F"/>
    <w:multiLevelType w:val="hybridMultilevel"/>
    <w:tmpl w:val="2AD6C8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047A4D"/>
    <w:multiLevelType w:val="hybridMultilevel"/>
    <w:tmpl w:val="E83284BC"/>
    <w:lvl w:ilvl="0" w:tplc="8F0C3122">
      <w:start w:val="1"/>
      <w:numFmt w:val="bullet"/>
      <w:pStyle w:val="ResumeBodyText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C473C"/>
    <w:multiLevelType w:val="hybridMultilevel"/>
    <w:tmpl w:val="F948FB0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EC50142"/>
    <w:multiLevelType w:val="hybridMultilevel"/>
    <w:tmpl w:val="C7189714"/>
    <w:lvl w:ilvl="0" w:tplc="4D8A40D4">
      <w:start w:val="1"/>
      <w:numFmt w:val="bullet"/>
      <w:lvlText w:val=""/>
      <w:lvlJc w:val="left"/>
      <w:pPr>
        <w:ind w:left="720" w:hanging="360"/>
      </w:pPr>
      <w:rPr>
        <w:rFonts w:ascii="Wingdings" w:hAnsi="Wingdings" w:hint="default"/>
      </w:rPr>
    </w:lvl>
    <w:lvl w:ilvl="1" w:tplc="6D1AD964">
      <w:start w:val="1"/>
      <w:numFmt w:val="bullet"/>
      <w:lvlText w:val="o"/>
      <w:lvlJc w:val="left"/>
      <w:pPr>
        <w:tabs>
          <w:tab w:val="num" w:pos="1440"/>
        </w:tabs>
        <w:ind w:left="1440" w:hanging="360"/>
      </w:pPr>
      <w:rPr>
        <w:rFonts w:ascii="Courier New" w:hAnsi="Courier New"/>
      </w:rPr>
    </w:lvl>
    <w:lvl w:ilvl="2" w:tplc="8B3604AE">
      <w:start w:val="1"/>
      <w:numFmt w:val="bullet"/>
      <w:lvlText w:val=""/>
      <w:lvlJc w:val="left"/>
      <w:pPr>
        <w:tabs>
          <w:tab w:val="num" w:pos="2160"/>
        </w:tabs>
        <w:ind w:left="2160" w:hanging="360"/>
      </w:pPr>
      <w:rPr>
        <w:rFonts w:ascii="Wingdings" w:hAnsi="Wingdings"/>
      </w:rPr>
    </w:lvl>
    <w:lvl w:ilvl="3" w:tplc="D1A8B7C0">
      <w:start w:val="1"/>
      <w:numFmt w:val="bullet"/>
      <w:lvlText w:val=""/>
      <w:lvlJc w:val="left"/>
      <w:pPr>
        <w:tabs>
          <w:tab w:val="num" w:pos="2880"/>
        </w:tabs>
        <w:ind w:left="2880" w:hanging="360"/>
      </w:pPr>
      <w:rPr>
        <w:rFonts w:ascii="Symbol" w:hAnsi="Symbol"/>
      </w:rPr>
    </w:lvl>
    <w:lvl w:ilvl="4" w:tplc="BD0C1E5C">
      <w:start w:val="1"/>
      <w:numFmt w:val="bullet"/>
      <w:lvlText w:val="o"/>
      <w:lvlJc w:val="left"/>
      <w:pPr>
        <w:tabs>
          <w:tab w:val="num" w:pos="3600"/>
        </w:tabs>
        <w:ind w:left="3600" w:hanging="360"/>
      </w:pPr>
      <w:rPr>
        <w:rFonts w:ascii="Courier New" w:hAnsi="Courier New"/>
      </w:rPr>
    </w:lvl>
    <w:lvl w:ilvl="5" w:tplc="08D41B28">
      <w:start w:val="1"/>
      <w:numFmt w:val="bullet"/>
      <w:lvlText w:val=""/>
      <w:lvlJc w:val="left"/>
      <w:pPr>
        <w:tabs>
          <w:tab w:val="num" w:pos="4320"/>
        </w:tabs>
        <w:ind w:left="4320" w:hanging="360"/>
      </w:pPr>
      <w:rPr>
        <w:rFonts w:ascii="Wingdings" w:hAnsi="Wingdings"/>
      </w:rPr>
    </w:lvl>
    <w:lvl w:ilvl="6" w:tplc="434296D4">
      <w:start w:val="1"/>
      <w:numFmt w:val="bullet"/>
      <w:lvlText w:val=""/>
      <w:lvlJc w:val="left"/>
      <w:pPr>
        <w:tabs>
          <w:tab w:val="num" w:pos="5040"/>
        </w:tabs>
        <w:ind w:left="5040" w:hanging="360"/>
      </w:pPr>
      <w:rPr>
        <w:rFonts w:ascii="Symbol" w:hAnsi="Symbol"/>
      </w:rPr>
    </w:lvl>
    <w:lvl w:ilvl="7" w:tplc="D99A7036">
      <w:start w:val="1"/>
      <w:numFmt w:val="bullet"/>
      <w:lvlText w:val="o"/>
      <w:lvlJc w:val="left"/>
      <w:pPr>
        <w:tabs>
          <w:tab w:val="num" w:pos="5760"/>
        </w:tabs>
        <w:ind w:left="5760" w:hanging="360"/>
      </w:pPr>
      <w:rPr>
        <w:rFonts w:ascii="Courier New" w:hAnsi="Courier New"/>
      </w:rPr>
    </w:lvl>
    <w:lvl w:ilvl="8" w:tplc="23AE3B44">
      <w:start w:val="1"/>
      <w:numFmt w:val="bullet"/>
      <w:lvlText w:val=""/>
      <w:lvlJc w:val="left"/>
      <w:pPr>
        <w:tabs>
          <w:tab w:val="num" w:pos="6480"/>
        </w:tabs>
        <w:ind w:left="6480" w:hanging="360"/>
      </w:pPr>
      <w:rPr>
        <w:rFonts w:ascii="Wingdings" w:hAnsi="Wingdings"/>
      </w:rPr>
    </w:lvl>
  </w:abstractNum>
  <w:abstractNum w:abstractNumId="19" w15:restartNumberingAfterBreak="0">
    <w:nsid w:val="7E0858D1"/>
    <w:multiLevelType w:val="hybridMultilevel"/>
    <w:tmpl w:val="2EDE43B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FB223EA"/>
    <w:multiLevelType w:val="multilevel"/>
    <w:tmpl w:val="140EE4B8"/>
    <w:lvl w:ilvl="0">
      <w:start w:val="1"/>
      <w:numFmt w:val="bullet"/>
      <w:lvlText w:val=""/>
      <w:lvlJc w:val="left"/>
      <w:pPr>
        <w:ind w:left="360" w:hanging="360"/>
      </w:pPr>
      <w:rPr>
        <w:rFonts w:ascii="Wingdings" w:hAnsi="Wingdings" w:hint="default"/>
        <w:color w:val="auto"/>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457992520">
    <w:abstractNumId w:val="20"/>
  </w:num>
  <w:num w:numId="2" w16cid:durableId="721486484">
    <w:abstractNumId w:val="18"/>
  </w:num>
  <w:num w:numId="3" w16cid:durableId="4045687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6143614">
    <w:abstractNumId w:val="13"/>
  </w:num>
  <w:num w:numId="5" w16cid:durableId="128592599">
    <w:abstractNumId w:val="10"/>
  </w:num>
  <w:num w:numId="6" w16cid:durableId="280694470">
    <w:abstractNumId w:val="19"/>
  </w:num>
  <w:num w:numId="7" w16cid:durableId="428815956">
    <w:abstractNumId w:val="14"/>
  </w:num>
  <w:num w:numId="8" w16cid:durableId="1401444724">
    <w:abstractNumId w:val="3"/>
  </w:num>
  <w:num w:numId="9" w16cid:durableId="1860463396">
    <w:abstractNumId w:val="12"/>
  </w:num>
  <w:num w:numId="10" w16cid:durableId="1419212236">
    <w:abstractNumId w:val="17"/>
  </w:num>
  <w:num w:numId="11" w16cid:durableId="2122021966">
    <w:abstractNumId w:val="6"/>
  </w:num>
  <w:num w:numId="12" w16cid:durableId="1516116526">
    <w:abstractNumId w:val="9"/>
  </w:num>
  <w:num w:numId="13" w16cid:durableId="835997595">
    <w:abstractNumId w:val="14"/>
  </w:num>
  <w:num w:numId="14" w16cid:durableId="1080057632">
    <w:abstractNumId w:val="5"/>
  </w:num>
  <w:num w:numId="15" w16cid:durableId="1358317246">
    <w:abstractNumId w:val="16"/>
  </w:num>
  <w:num w:numId="16" w16cid:durableId="1642031598">
    <w:abstractNumId w:val="2"/>
  </w:num>
  <w:num w:numId="17" w16cid:durableId="422727312">
    <w:abstractNumId w:val="1"/>
  </w:num>
  <w:num w:numId="18" w16cid:durableId="1863855448">
    <w:abstractNumId w:val="7"/>
  </w:num>
  <w:num w:numId="19" w16cid:durableId="1132485373">
    <w:abstractNumId w:val="9"/>
  </w:num>
  <w:num w:numId="20" w16cid:durableId="164979140">
    <w:abstractNumId w:val="4"/>
  </w:num>
  <w:num w:numId="21" w16cid:durableId="598760670">
    <w:abstractNumId w:val="8"/>
  </w:num>
  <w:num w:numId="22" w16cid:durableId="636834795">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KytDA3NjO0MDUyNjVW0lEKTi0uzszPAykwMqsFADM8XOEtAAAA"/>
  </w:docVars>
  <w:rsids>
    <w:rsidRoot w:val="005F50AF"/>
    <w:rsid w:val="00002227"/>
    <w:rsid w:val="000030D2"/>
    <w:rsid w:val="00004961"/>
    <w:rsid w:val="00005223"/>
    <w:rsid w:val="00005F92"/>
    <w:rsid w:val="000060C9"/>
    <w:rsid w:val="000063C0"/>
    <w:rsid w:val="00010A96"/>
    <w:rsid w:val="00011165"/>
    <w:rsid w:val="0001355D"/>
    <w:rsid w:val="0001416F"/>
    <w:rsid w:val="00014E94"/>
    <w:rsid w:val="000155AE"/>
    <w:rsid w:val="00020E8F"/>
    <w:rsid w:val="00024AAA"/>
    <w:rsid w:val="00027827"/>
    <w:rsid w:val="00035FCE"/>
    <w:rsid w:val="00036505"/>
    <w:rsid w:val="00040577"/>
    <w:rsid w:val="00044BDD"/>
    <w:rsid w:val="00045537"/>
    <w:rsid w:val="00045CBF"/>
    <w:rsid w:val="0004674F"/>
    <w:rsid w:val="00050807"/>
    <w:rsid w:val="00051958"/>
    <w:rsid w:val="0005203F"/>
    <w:rsid w:val="00052349"/>
    <w:rsid w:val="00052BAD"/>
    <w:rsid w:val="000555A5"/>
    <w:rsid w:val="00055C32"/>
    <w:rsid w:val="00056897"/>
    <w:rsid w:val="000569BF"/>
    <w:rsid w:val="0006354E"/>
    <w:rsid w:val="00066171"/>
    <w:rsid w:val="000702D7"/>
    <w:rsid w:val="000704F9"/>
    <w:rsid w:val="0007543A"/>
    <w:rsid w:val="000778B6"/>
    <w:rsid w:val="00080B39"/>
    <w:rsid w:val="00080F9F"/>
    <w:rsid w:val="00081F92"/>
    <w:rsid w:val="00082EDC"/>
    <w:rsid w:val="00091AD5"/>
    <w:rsid w:val="0009309B"/>
    <w:rsid w:val="000947A5"/>
    <w:rsid w:val="0009493B"/>
    <w:rsid w:val="00094BF6"/>
    <w:rsid w:val="00095369"/>
    <w:rsid w:val="00096753"/>
    <w:rsid w:val="000A2A17"/>
    <w:rsid w:val="000A3492"/>
    <w:rsid w:val="000A3867"/>
    <w:rsid w:val="000A43EC"/>
    <w:rsid w:val="000A67F4"/>
    <w:rsid w:val="000B0C97"/>
    <w:rsid w:val="000B0DE6"/>
    <w:rsid w:val="000B2DA3"/>
    <w:rsid w:val="000B3C69"/>
    <w:rsid w:val="000B68EF"/>
    <w:rsid w:val="000B69BD"/>
    <w:rsid w:val="000C092F"/>
    <w:rsid w:val="000C0D0E"/>
    <w:rsid w:val="000C2DBA"/>
    <w:rsid w:val="000C4084"/>
    <w:rsid w:val="000C5575"/>
    <w:rsid w:val="000C61C8"/>
    <w:rsid w:val="000C7574"/>
    <w:rsid w:val="000D1B71"/>
    <w:rsid w:val="000D4CCA"/>
    <w:rsid w:val="000D5AB1"/>
    <w:rsid w:val="000D679F"/>
    <w:rsid w:val="000E036B"/>
    <w:rsid w:val="000E0DF1"/>
    <w:rsid w:val="000E361D"/>
    <w:rsid w:val="000E5711"/>
    <w:rsid w:val="000E6574"/>
    <w:rsid w:val="000F082D"/>
    <w:rsid w:val="000F2415"/>
    <w:rsid w:val="000F34B9"/>
    <w:rsid w:val="000F72DB"/>
    <w:rsid w:val="000F7635"/>
    <w:rsid w:val="00101336"/>
    <w:rsid w:val="0010296E"/>
    <w:rsid w:val="00103B1E"/>
    <w:rsid w:val="00105F3B"/>
    <w:rsid w:val="00107E7B"/>
    <w:rsid w:val="00110D8B"/>
    <w:rsid w:val="0011121F"/>
    <w:rsid w:val="001116F4"/>
    <w:rsid w:val="00111D2D"/>
    <w:rsid w:val="001121CF"/>
    <w:rsid w:val="00113AB6"/>
    <w:rsid w:val="0011414E"/>
    <w:rsid w:val="0011680E"/>
    <w:rsid w:val="00121A1B"/>
    <w:rsid w:val="001236A6"/>
    <w:rsid w:val="00123AE9"/>
    <w:rsid w:val="00123B02"/>
    <w:rsid w:val="001252B2"/>
    <w:rsid w:val="00125491"/>
    <w:rsid w:val="001302BA"/>
    <w:rsid w:val="0013353D"/>
    <w:rsid w:val="00133D08"/>
    <w:rsid w:val="00133F53"/>
    <w:rsid w:val="00134569"/>
    <w:rsid w:val="001358CA"/>
    <w:rsid w:val="00136BAB"/>
    <w:rsid w:val="00136C87"/>
    <w:rsid w:val="00137153"/>
    <w:rsid w:val="00140044"/>
    <w:rsid w:val="001410E0"/>
    <w:rsid w:val="00142C72"/>
    <w:rsid w:val="001461FB"/>
    <w:rsid w:val="00150DE9"/>
    <w:rsid w:val="00151FDE"/>
    <w:rsid w:val="0015391E"/>
    <w:rsid w:val="001543D3"/>
    <w:rsid w:val="0015552A"/>
    <w:rsid w:val="00157110"/>
    <w:rsid w:val="001606F6"/>
    <w:rsid w:val="00160BAE"/>
    <w:rsid w:val="0016349B"/>
    <w:rsid w:val="0016349F"/>
    <w:rsid w:val="00164298"/>
    <w:rsid w:val="001648E7"/>
    <w:rsid w:val="0017229C"/>
    <w:rsid w:val="00180DC0"/>
    <w:rsid w:val="00181125"/>
    <w:rsid w:val="00181651"/>
    <w:rsid w:val="00183D37"/>
    <w:rsid w:val="001871A4"/>
    <w:rsid w:val="00194689"/>
    <w:rsid w:val="00194B1C"/>
    <w:rsid w:val="001A07B3"/>
    <w:rsid w:val="001A1015"/>
    <w:rsid w:val="001A64D0"/>
    <w:rsid w:val="001B0EA2"/>
    <w:rsid w:val="001B4622"/>
    <w:rsid w:val="001B54D3"/>
    <w:rsid w:val="001B6699"/>
    <w:rsid w:val="001B6A39"/>
    <w:rsid w:val="001B6E93"/>
    <w:rsid w:val="001C2569"/>
    <w:rsid w:val="001C36E6"/>
    <w:rsid w:val="001D1C97"/>
    <w:rsid w:val="001D241B"/>
    <w:rsid w:val="001D359A"/>
    <w:rsid w:val="001D5060"/>
    <w:rsid w:val="001D6D7D"/>
    <w:rsid w:val="001E5D8B"/>
    <w:rsid w:val="001F4BD8"/>
    <w:rsid w:val="00201452"/>
    <w:rsid w:val="002032AE"/>
    <w:rsid w:val="002045EB"/>
    <w:rsid w:val="002046F1"/>
    <w:rsid w:val="00205676"/>
    <w:rsid w:val="00210607"/>
    <w:rsid w:val="00210CE2"/>
    <w:rsid w:val="00211D3A"/>
    <w:rsid w:val="00212755"/>
    <w:rsid w:val="00212C2F"/>
    <w:rsid w:val="00214ACD"/>
    <w:rsid w:val="002150A2"/>
    <w:rsid w:val="00216577"/>
    <w:rsid w:val="0022004B"/>
    <w:rsid w:val="002223A3"/>
    <w:rsid w:val="00223EFD"/>
    <w:rsid w:val="00224704"/>
    <w:rsid w:val="00226B38"/>
    <w:rsid w:val="00227B6F"/>
    <w:rsid w:val="00230637"/>
    <w:rsid w:val="00231BED"/>
    <w:rsid w:val="00235B81"/>
    <w:rsid w:val="00240E5A"/>
    <w:rsid w:val="0024406C"/>
    <w:rsid w:val="00245A95"/>
    <w:rsid w:val="00247BE2"/>
    <w:rsid w:val="002507B0"/>
    <w:rsid w:val="00254112"/>
    <w:rsid w:val="00255474"/>
    <w:rsid w:val="00257FC3"/>
    <w:rsid w:val="00260457"/>
    <w:rsid w:val="002649A1"/>
    <w:rsid w:val="002650FF"/>
    <w:rsid w:val="002709F7"/>
    <w:rsid w:val="002717A4"/>
    <w:rsid w:val="00271D9C"/>
    <w:rsid w:val="0027233E"/>
    <w:rsid w:val="00272651"/>
    <w:rsid w:val="0027434C"/>
    <w:rsid w:val="00274C5E"/>
    <w:rsid w:val="002763ED"/>
    <w:rsid w:val="0027794D"/>
    <w:rsid w:val="00280559"/>
    <w:rsid w:val="00282419"/>
    <w:rsid w:val="0028312C"/>
    <w:rsid w:val="0028346C"/>
    <w:rsid w:val="00286941"/>
    <w:rsid w:val="00290097"/>
    <w:rsid w:val="00290949"/>
    <w:rsid w:val="00292464"/>
    <w:rsid w:val="002926EE"/>
    <w:rsid w:val="00292AD9"/>
    <w:rsid w:val="002938EE"/>
    <w:rsid w:val="00293B83"/>
    <w:rsid w:val="002957CD"/>
    <w:rsid w:val="00295C56"/>
    <w:rsid w:val="002977FB"/>
    <w:rsid w:val="002A1E7C"/>
    <w:rsid w:val="002A4F75"/>
    <w:rsid w:val="002A53B4"/>
    <w:rsid w:val="002A5EA6"/>
    <w:rsid w:val="002B14D7"/>
    <w:rsid w:val="002B4C27"/>
    <w:rsid w:val="002B4EA4"/>
    <w:rsid w:val="002C18DC"/>
    <w:rsid w:val="002D0AC6"/>
    <w:rsid w:val="002D2210"/>
    <w:rsid w:val="002D49BB"/>
    <w:rsid w:val="002D4B7C"/>
    <w:rsid w:val="002D4D11"/>
    <w:rsid w:val="002D7559"/>
    <w:rsid w:val="002E15F0"/>
    <w:rsid w:val="002E6355"/>
    <w:rsid w:val="002F0054"/>
    <w:rsid w:val="002F0F1D"/>
    <w:rsid w:val="002F174C"/>
    <w:rsid w:val="002F3626"/>
    <w:rsid w:val="002F5C7A"/>
    <w:rsid w:val="002F679A"/>
    <w:rsid w:val="002F6EC9"/>
    <w:rsid w:val="002F7F72"/>
    <w:rsid w:val="00301360"/>
    <w:rsid w:val="003015E5"/>
    <w:rsid w:val="00302A2C"/>
    <w:rsid w:val="00303182"/>
    <w:rsid w:val="00304E64"/>
    <w:rsid w:val="00305105"/>
    <w:rsid w:val="0030529F"/>
    <w:rsid w:val="003108DF"/>
    <w:rsid w:val="00322F61"/>
    <w:rsid w:val="003233E1"/>
    <w:rsid w:val="00325F6D"/>
    <w:rsid w:val="003269BF"/>
    <w:rsid w:val="00330226"/>
    <w:rsid w:val="0033259E"/>
    <w:rsid w:val="003344B8"/>
    <w:rsid w:val="00334F2F"/>
    <w:rsid w:val="00335DE4"/>
    <w:rsid w:val="0033692B"/>
    <w:rsid w:val="003370F7"/>
    <w:rsid w:val="003404FD"/>
    <w:rsid w:val="00340B17"/>
    <w:rsid w:val="00342C4E"/>
    <w:rsid w:val="00345207"/>
    <w:rsid w:val="00345462"/>
    <w:rsid w:val="003469F1"/>
    <w:rsid w:val="00347B7B"/>
    <w:rsid w:val="003525FA"/>
    <w:rsid w:val="003534D6"/>
    <w:rsid w:val="00353D4A"/>
    <w:rsid w:val="00356BD5"/>
    <w:rsid w:val="003636AF"/>
    <w:rsid w:val="0036585E"/>
    <w:rsid w:val="00370CDC"/>
    <w:rsid w:val="00371E51"/>
    <w:rsid w:val="0037301E"/>
    <w:rsid w:val="00375717"/>
    <w:rsid w:val="00377324"/>
    <w:rsid w:val="00380E7D"/>
    <w:rsid w:val="00381669"/>
    <w:rsid w:val="00384EAF"/>
    <w:rsid w:val="00386322"/>
    <w:rsid w:val="00386F5F"/>
    <w:rsid w:val="003925A5"/>
    <w:rsid w:val="003927AC"/>
    <w:rsid w:val="00392FF6"/>
    <w:rsid w:val="00396B8C"/>
    <w:rsid w:val="003974A8"/>
    <w:rsid w:val="003A1826"/>
    <w:rsid w:val="003A4AC8"/>
    <w:rsid w:val="003A564F"/>
    <w:rsid w:val="003A70F6"/>
    <w:rsid w:val="003B139F"/>
    <w:rsid w:val="003B3879"/>
    <w:rsid w:val="003B3D2C"/>
    <w:rsid w:val="003B4947"/>
    <w:rsid w:val="003B6B1C"/>
    <w:rsid w:val="003C43BB"/>
    <w:rsid w:val="003C4FD8"/>
    <w:rsid w:val="003C5E39"/>
    <w:rsid w:val="003C601C"/>
    <w:rsid w:val="003C678F"/>
    <w:rsid w:val="003D01A5"/>
    <w:rsid w:val="003D0791"/>
    <w:rsid w:val="003D2D54"/>
    <w:rsid w:val="003D2E76"/>
    <w:rsid w:val="003D55EA"/>
    <w:rsid w:val="003D5E58"/>
    <w:rsid w:val="003D61BD"/>
    <w:rsid w:val="003E22A0"/>
    <w:rsid w:val="003E23A2"/>
    <w:rsid w:val="003E276A"/>
    <w:rsid w:val="003E3312"/>
    <w:rsid w:val="003F21DD"/>
    <w:rsid w:val="004018A1"/>
    <w:rsid w:val="004026EB"/>
    <w:rsid w:val="00403917"/>
    <w:rsid w:val="00404EBD"/>
    <w:rsid w:val="00406376"/>
    <w:rsid w:val="004120CA"/>
    <w:rsid w:val="00412F5F"/>
    <w:rsid w:val="00417341"/>
    <w:rsid w:val="00422534"/>
    <w:rsid w:val="00422C09"/>
    <w:rsid w:val="00423575"/>
    <w:rsid w:val="00423E70"/>
    <w:rsid w:val="004247CB"/>
    <w:rsid w:val="0042485A"/>
    <w:rsid w:val="004269A2"/>
    <w:rsid w:val="00427376"/>
    <w:rsid w:val="0043012A"/>
    <w:rsid w:val="00432B97"/>
    <w:rsid w:val="00435075"/>
    <w:rsid w:val="00435B2E"/>
    <w:rsid w:val="004369C8"/>
    <w:rsid w:val="00437169"/>
    <w:rsid w:val="004408A5"/>
    <w:rsid w:val="004429B5"/>
    <w:rsid w:val="00445327"/>
    <w:rsid w:val="004554AE"/>
    <w:rsid w:val="00457575"/>
    <w:rsid w:val="004601FF"/>
    <w:rsid w:val="004627F7"/>
    <w:rsid w:val="00462F4D"/>
    <w:rsid w:val="0046334B"/>
    <w:rsid w:val="004635E7"/>
    <w:rsid w:val="0046408D"/>
    <w:rsid w:val="004658BA"/>
    <w:rsid w:val="0047574B"/>
    <w:rsid w:val="00475CA6"/>
    <w:rsid w:val="0047721D"/>
    <w:rsid w:val="00491128"/>
    <w:rsid w:val="00494385"/>
    <w:rsid w:val="004967C7"/>
    <w:rsid w:val="004A2A87"/>
    <w:rsid w:val="004A78A4"/>
    <w:rsid w:val="004B1BBF"/>
    <w:rsid w:val="004B441A"/>
    <w:rsid w:val="004B4CC4"/>
    <w:rsid w:val="004B6DAA"/>
    <w:rsid w:val="004B7F8E"/>
    <w:rsid w:val="004C174F"/>
    <w:rsid w:val="004C1AC6"/>
    <w:rsid w:val="004C4602"/>
    <w:rsid w:val="004C58BA"/>
    <w:rsid w:val="004C7850"/>
    <w:rsid w:val="004D3002"/>
    <w:rsid w:val="004D3FD3"/>
    <w:rsid w:val="004E2A54"/>
    <w:rsid w:val="004E57C5"/>
    <w:rsid w:val="004E7376"/>
    <w:rsid w:val="004E75CB"/>
    <w:rsid w:val="004F05BD"/>
    <w:rsid w:val="004F0BA5"/>
    <w:rsid w:val="004F250A"/>
    <w:rsid w:val="004F587F"/>
    <w:rsid w:val="004F5896"/>
    <w:rsid w:val="00500670"/>
    <w:rsid w:val="00502330"/>
    <w:rsid w:val="005028F1"/>
    <w:rsid w:val="00503189"/>
    <w:rsid w:val="00503F91"/>
    <w:rsid w:val="00504667"/>
    <w:rsid w:val="00505BA1"/>
    <w:rsid w:val="0050648C"/>
    <w:rsid w:val="0050688B"/>
    <w:rsid w:val="00506AA9"/>
    <w:rsid w:val="00510030"/>
    <w:rsid w:val="00511DDB"/>
    <w:rsid w:val="005130DA"/>
    <w:rsid w:val="0051324A"/>
    <w:rsid w:val="0051649A"/>
    <w:rsid w:val="00516E90"/>
    <w:rsid w:val="00517BBD"/>
    <w:rsid w:val="00520D4C"/>
    <w:rsid w:val="0052105A"/>
    <w:rsid w:val="005217E3"/>
    <w:rsid w:val="00521A82"/>
    <w:rsid w:val="00526135"/>
    <w:rsid w:val="0053393B"/>
    <w:rsid w:val="00535E1B"/>
    <w:rsid w:val="00536FBC"/>
    <w:rsid w:val="00541590"/>
    <w:rsid w:val="00544A54"/>
    <w:rsid w:val="005466C0"/>
    <w:rsid w:val="00546732"/>
    <w:rsid w:val="00546E98"/>
    <w:rsid w:val="0055007B"/>
    <w:rsid w:val="00550D35"/>
    <w:rsid w:val="005519FD"/>
    <w:rsid w:val="00551E41"/>
    <w:rsid w:val="005538B1"/>
    <w:rsid w:val="0055512A"/>
    <w:rsid w:val="005574C9"/>
    <w:rsid w:val="00561ADB"/>
    <w:rsid w:val="00563263"/>
    <w:rsid w:val="00565D73"/>
    <w:rsid w:val="00567E73"/>
    <w:rsid w:val="00571E63"/>
    <w:rsid w:val="005723BA"/>
    <w:rsid w:val="00572895"/>
    <w:rsid w:val="00577418"/>
    <w:rsid w:val="00580F63"/>
    <w:rsid w:val="00585088"/>
    <w:rsid w:val="00593817"/>
    <w:rsid w:val="00593C51"/>
    <w:rsid w:val="00595044"/>
    <w:rsid w:val="0059517B"/>
    <w:rsid w:val="005963F8"/>
    <w:rsid w:val="00597651"/>
    <w:rsid w:val="005A12DA"/>
    <w:rsid w:val="005A76C8"/>
    <w:rsid w:val="005B1451"/>
    <w:rsid w:val="005B2EDB"/>
    <w:rsid w:val="005B44C2"/>
    <w:rsid w:val="005B5D51"/>
    <w:rsid w:val="005B78B3"/>
    <w:rsid w:val="005C07F7"/>
    <w:rsid w:val="005C0B18"/>
    <w:rsid w:val="005C1B60"/>
    <w:rsid w:val="005C4D1A"/>
    <w:rsid w:val="005C7AF9"/>
    <w:rsid w:val="005D2350"/>
    <w:rsid w:val="005D440F"/>
    <w:rsid w:val="005D7A82"/>
    <w:rsid w:val="005E0E94"/>
    <w:rsid w:val="005E6887"/>
    <w:rsid w:val="005E6FF5"/>
    <w:rsid w:val="005E7A9A"/>
    <w:rsid w:val="005F18AE"/>
    <w:rsid w:val="005F4ED8"/>
    <w:rsid w:val="005F50AF"/>
    <w:rsid w:val="005F7ABE"/>
    <w:rsid w:val="00600E61"/>
    <w:rsid w:val="00603F19"/>
    <w:rsid w:val="00604735"/>
    <w:rsid w:val="00605626"/>
    <w:rsid w:val="00606D81"/>
    <w:rsid w:val="006104C8"/>
    <w:rsid w:val="006136C5"/>
    <w:rsid w:val="006170A3"/>
    <w:rsid w:val="0061758B"/>
    <w:rsid w:val="00617923"/>
    <w:rsid w:val="00622298"/>
    <w:rsid w:val="006223BC"/>
    <w:rsid w:val="00623747"/>
    <w:rsid w:val="0062378E"/>
    <w:rsid w:val="00623C19"/>
    <w:rsid w:val="0062421D"/>
    <w:rsid w:val="006245EA"/>
    <w:rsid w:val="006261A9"/>
    <w:rsid w:val="00630B2B"/>
    <w:rsid w:val="00632B88"/>
    <w:rsid w:val="0063458F"/>
    <w:rsid w:val="00635CF1"/>
    <w:rsid w:val="00636CEE"/>
    <w:rsid w:val="00640EC0"/>
    <w:rsid w:val="0064108B"/>
    <w:rsid w:val="0064142F"/>
    <w:rsid w:val="006426B4"/>
    <w:rsid w:val="00642C7C"/>
    <w:rsid w:val="00644DD9"/>
    <w:rsid w:val="00645FDF"/>
    <w:rsid w:val="006463A9"/>
    <w:rsid w:val="006468A3"/>
    <w:rsid w:val="00646D09"/>
    <w:rsid w:val="00646D3F"/>
    <w:rsid w:val="006474E1"/>
    <w:rsid w:val="00647FE7"/>
    <w:rsid w:val="00651DA2"/>
    <w:rsid w:val="00652CD4"/>
    <w:rsid w:val="00653D4D"/>
    <w:rsid w:val="006546C6"/>
    <w:rsid w:val="00657801"/>
    <w:rsid w:val="006601AF"/>
    <w:rsid w:val="006640DF"/>
    <w:rsid w:val="00664BDE"/>
    <w:rsid w:val="00664C7F"/>
    <w:rsid w:val="006660E9"/>
    <w:rsid w:val="0066658F"/>
    <w:rsid w:val="006666B8"/>
    <w:rsid w:val="00666961"/>
    <w:rsid w:val="00667752"/>
    <w:rsid w:val="00667C62"/>
    <w:rsid w:val="00667F0F"/>
    <w:rsid w:val="006710CC"/>
    <w:rsid w:val="00671C62"/>
    <w:rsid w:val="006721F1"/>
    <w:rsid w:val="0067339A"/>
    <w:rsid w:val="00673C35"/>
    <w:rsid w:val="00676657"/>
    <w:rsid w:val="006834B6"/>
    <w:rsid w:val="00684A7F"/>
    <w:rsid w:val="006860AC"/>
    <w:rsid w:val="00692DD1"/>
    <w:rsid w:val="00695E75"/>
    <w:rsid w:val="00697CD0"/>
    <w:rsid w:val="006A1F17"/>
    <w:rsid w:val="006A3CE7"/>
    <w:rsid w:val="006A576C"/>
    <w:rsid w:val="006B1EEB"/>
    <w:rsid w:val="006B2C5A"/>
    <w:rsid w:val="006B4DD4"/>
    <w:rsid w:val="006B575C"/>
    <w:rsid w:val="006B5BCF"/>
    <w:rsid w:val="006B5C36"/>
    <w:rsid w:val="006B70CB"/>
    <w:rsid w:val="006C21CD"/>
    <w:rsid w:val="006C2E58"/>
    <w:rsid w:val="006C4EDE"/>
    <w:rsid w:val="006C7BB1"/>
    <w:rsid w:val="006D02EB"/>
    <w:rsid w:val="006D1BD0"/>
    <w:rsid w:val="006D2821"/>
    <w:rsid w:val="006D3913"/>
    <w:rsid w:val="006D5156"/>
    <w:rsid w:val="006D6891"/>
    <w:rsid w:val="006D6DEB"/>
    <w:rsid w:val="006E2C9A"/>
    <w:rsid w:val="006E3F70"/>
    <w:rsid w:val="006F2021"/>
    <w:rsid w:val="006F2042"/>
    <w:rsid w:val="006F49EA"/>
    <w:rsid w:val="006F512D"/>
    <w:rsid w:val="006F74AB"/>
    <w:rsid w:val="00700130"/>
    <w:rsid w:val="00700B89"/>
    <w:rsid w:val="00700FA7"/>
    <w:rsid w:val="00701A11"/>
    <w:rsid w:val="00702088"/>
    <w:rsid w:val="00703322"/>
    <w:rsid w:val="00703366"/>
    <w:rsid w:val="00705232"/>
    <w:rsid w:val="00710BC4"/>
    <w:rsid w:val="00711364"/>
    <w:rsid w:val="00712C4F"/>
    <w:rsid w:val="00713B17"/>
    <w:rsid w:val="007143AD"/>
    <w:rsid w:val="007162AD"/>
    <w:rsid w:val="00716973"/>
    <w:rsid w:val="0072083D"/>
    <w:rsid w:val="0072118D"/>
    <w:rsid w:val="00721B60"/>
    <w:rsid w:val="00721B9E"/>
    <w:rsid w:val="00724446"/>
    <w:rsid w:val="00725205"/>
    <w:rsid w:val="00725281"/>
    <w:rsid w:val="00725605"/>
    <w:rsid w:val="007263D0"/>
    <w:rsid w:val="00730605"/>
    <w:rsid w:val="007324B5"/>
    <w:rsid w:val="00732538"/>
    <w:rsid w:val="007339A7"/>
    <w:rsid w:val="00734295"/>
    <w:rsid w:val="00734BDB"/>
    <w:rsid w:val="00735A26"/>
    <w:rsid w:val="00736E52"/>
    <w:rsid w:val="00744051"/>
    <w:rsid w:val="007455F1"/>
    <w:rsid w:val="00745879"/>
    <w:rsid w:val="00746016"/>
    <w:rsid w:val="00747B86"/>
    <w:rsid w:val="0075038A"/>
    <w:rsid w:val="0075225D"/>
    <w:rsid w:val="0075325C"/>
    <w:rsid w:val="00753668"/>
    <w:rsid w:val="0075484C"/>
    <w:rsid w:val="007549A7"/>
    <w:rsid w:val="00762BE4"/>
    <w:rsid w:val="0076387D"/>
    <w:rsid w:val="00763A2E"/>
    <w:rsid w:val="00772928"/>
    <w:rsid w:val="007806CE"/>
    <w:rsid w:val="00780C71"/>
    <w:rsid w:val="00781446"/>
    <w:rsid w:val="00783018"/>
    <w:rsid w:val="007855D8"/>
    <w:rsid w:val="007858CC"/>
    <w:rsid w:val="00785A1C"/>
    <w:rsid w:val="007862D4"/>
    <w:rsid w:val="00787C09"/>
    <w:rsid w:val="00790219"/>
    <w:rsid w:val="00792288"/>
    <w:rsid w:val="00792501"/>
    <w:rsid w:val="00792C17"/>
    <w:rsid w:val="00792F6F"/>
    <w:rsid w:val="00793583"/>
    <w:rsid w:val="00793BC9"/>
    <w:rsid w:val="00796220"/>
    <w:rsid w:val="0079724D"/>
    <w:rsid w:val="007A2C3E"/>
    <w:rsid w:val="007A6B05"/>
    <w:rsid w:val="007B0359"/>
    <w:rsid w:val="007B06F8"/>
    <w:rsid w:val="007B17DD"/>
    <w:rsid w:val="007B2D7E"/>
    <w:rsid w:val="007B5985"/>
    <w:rsid w:val="007C03A9"/>
    <w:rsid w:val="007C0538"/>
    <w:rsid w:val="007C3EA0"/>
    <w:rsid w:val="007C54E0"/>
    <w:rsid w:val="007C582C"/>
    <w:rsid w:val="007C605E"/>
    <w:rsid w:val="007C6FF2"/>
    <w:rsid w:val="007D6557"/>
    <w:rsid w:val="007D716E"/>
    <w:rsid w:val="007D7D69"/>
    <w:rsid w:val="007E1A26"/>
    <w:rsid w:val="007E4E48"/>
    <w:rsid w:val="007E72C2"/>
    <w:rsid w:val="007F0CD6"/>
    <w:rsid w:val="007F6C26"/>
    <w:rsid w:val="007F7E20"/>
    <w:rsid w:val="008001C0"/>
    <w:rsid w:val="00803A58"/>
    <w:rsid w:val="00804A9B"/>
    <w:rsid w:val="0080583F"/>
    <w:rsid w:val="008118DE"/>
    <w:rsid w:val="0081257E"/>
    <w:rsid w:val="0081394E"/>
    <w:rsid w:val="008151A3"/>
    <w:rsid w:val="008163EC"/>
    <w:rsid w:val="0081779A"/>
    <w:rsid w:val="008208E9"/>
    <w:rsid w:val="00820E51"/>
    <w:rsid w:val="00822EC1"/>
    <w:rsid w:val="00824715"/>
    <w:rsid w:val="00824E5C"/>
    <w:rsid w:val="008255E0"/>
    <w:rsid w:val="00827239"/>
    <w:rsid w:val="00833250"/>
    <w:rsid w:val="008362B6"/>
    <w:rsid w:val="00840FFC"/>
    <w:rsid w:val="00843BED"/>
    <w:rsid w:val="00845580"/>
    <w:rsid w:val="008461C8"/>
    <w:rsid w:val="00850D24"/>
    <w:rsid w:val="0085281D"/>
    <w:rsid w:val="00854A49"/>
    <w:rsid w:val="0085518E"/>
    <w:rsid w:val="00857D50"/>
    <w:rsid w:val="00860D22"/>
    <w:rsid w:val="00861BCF"/>
    <w:rsid w:val="0086310C"/>
    <w:rsid w:val="0086386A"/>
    <w:rsid w:val="0086565C"/>
    <w:rsid w:val="008679A2"/>
    <w:rsid w:val="00874027"/>
    <w:rsid w:val="008744C0"/>
    <w:rsid w:val="00875FC3"/>
    <w:rsid w:val="0087604F"/>
    <w:rsid w:val="00876088"/>
    <w:rsid w:val="008808AF"/>
    <w:rsid w:val="00881864"/>
    <w:rsid w:val="00884653"/>
    <w:rsid w:val="0088568F"/>
    <w:rsid w:val="00885939"/>
    <w:rsid w:val="00885BB8"/>
    <w:rsid w:val="008926D7"/>
    <w:rsid w:val="008940D9"/>
    <w:rsid w:val="008940F8"/>
    <w:rsid w:val="00895ABC"/>
    <w:rsid w:val="008967B1"/>
    <w:rsid w:val="008979A6"/>
    <w:rsid w:val="008A32E0"/>
    <w:rsid w:val="008A338B"/>
    <w:rsid w:val="008A737D"/>
    <w:rsid w:val="008B012F"/>
    <w:rsid w:val="008B210B"/>
    <w:rsid w:val="008B758E"/>
    <w:rsid w:val="008C0446"/>
    <w:rsid w:val="008C1490"/>
    <w:rsid w:val="008C1BD6"/>
    <w:rsid w:val="008C51F3"/>
    <w:rsid w:val="008C5439"/>
    <w:rsid w:val="008C5B57"/>
    <w:rsid w:val="008D1F22"/>
    <w:rsid w:val="008D2963"/>
    <w:rsid w:val="008D49F7"/>
    <w:rsid w:val="008E4071"/>
    <w:rsid w:val="008E7251"/>
    <w:rsid w:val="008E7967"/>
    <w:rsid w:val="008F0666"/>
    <w:rsid w:val="008F15C5"/>
    <w:rsid w:val="008F1AC6"/>
    <w:rsid w:val="008F21AB"/>
    <w:rsid w:val="008F287B"/>
    <w:rsid w:val="008F3F83"/>
    <w:rsid w:val="008F41FA"/>
    <w:rsid w:val="00901580"/>
    <w:rsid w:val="00901EBC"/>
    <w:rsid w:val="00902456"/>
    <w:rsid w:val="009024CB"/>
    <w:rsid w:val="00902627"/>
    <w:rsid w:val="009028ED"/>
    <w:rsid w:val="00906D49"/>
    <w:rsid w:val="0090763E"/>
    <w:rsid w:val="009137D4"/>
    <w:rsid w:val="00917309"/>
    <w:rsid w:val="00920207"/>
    <w:rsid w:val="009203B9"/>
    <w:rsid w:val="0092065A"/>
    <w:rsid w:val="00920AD4"/>
    <w:rsid w:val="00920DBE"/>
    <w:rsid w:val="00924FCF"/>
    <w:rsid w:val="009312F6"/>
    <w:rsid w:val="00932BB5"/>
    <w:rsid w:val="00936764"/>
    <w:rsid w:val="00936920"/>
    <w:rsid w:val="00940D6C"/>
    <w:rsid w:val="00943258"/>
    <w:rsid w:val="00943A2D"/>
    <w:rsid w:val="0094529D"/>
    <w:rsid w:val="00946C4D"/>
    <w:rsid w:val="00946D8E"/>
    <w:rsid w:val="009506DB"/>
    <w:rsid w:val="00952D0A"/>
    <w:rsid w:val="0095331B"/>
    <w:rsid w:val="00953425"/>
    <w:rsid w:val="00956931"/>
    <w:rsid w:val="00956B9B"/>
    <w:rsid w:val="009573A5"/>
    <w:rsid w:val="009603F1"/>
    <w:rsid w:val="00960960"/>
    <w:rsid w:val="00961189"/>
    <w:rsid w:val="00965D17"/>
    <w:rsid w:val="009677C0"/>
    <w:rsid w:val="00967DC9"/>
    <w:rsid w:val="00972C96"/>
    <w:rsid w:val="009756A9"/>
    <w:rsid w:val="00977259"/>
    <w:rsid w:val="009816D7"/>
    <w:rsid w:val="00981F27"/>
    <w:rsid w:val="00983E44"/>
    <w:rsid w:val="00985871"/>
    <w:rsid w:val="00985B14"/>
    <w:rsid w:val="009872C9"/>
    <w:rsid w:val="009933B2"/>
    <w:rsid w:val="00997A34"/>
    <w:rsid w:val="009A025B"/>
    <w:rsid w:val="009A0E3C"/>
    <w:rsid w:val="009A1C59"/>
    <w:rsid w:val="009A2B8E"/>
    <w:rsid w:val="009A382A"/>
    <w:rsid w:val="009A3BFE"/>
    <w:rsid w:val="009A3CA0"/>
    <w:rsid w:val="009A528B"/>
    <w:rsid w:val="009A5603"/>
    <w:rsid w:val="009A6D26"/>
    <w:rsid w:val="009B0930"/>
    <w:rsid w:val="009B256B"/>
    <w:rsid w:val="009B3A14"/>
    <w:rsid w:val="009B4FC7"/>
    <w:rsid w:val="009B51F7"/>
    <w:rsid w:val="009B5641"/>
    <w:rsid w:val="009B769D"/>
    <w:rsid w:val="009C007C"/>
    <w:rsid w:val="009C1095"/>
    <w:rsid w:val="009C1649"/>
    <w:rsid w:val="009C1747"/>
    <w:rsid w:val="009C456F"/>
    <w:rsid w:val="009C47CF"/>
    <w:rsid w:val="009C52FB"/>
    <w:rsid w:val="009C7D0C"/>
    <w:rsid w:val="009D272F"/>
    <w:rsid w:val="009D2BC1"/>
    <w:rsid w:val="009D4A11"/>
    <w:rsid w:val="009D510D"/>
    <w:rsid w:val="009E16FE"/>
    <w:rsid w:val="009E195F"/>
    <w:rsid w:val="009E2FD3"/>
    <w:rsid w:val="009E3462"/>
    <w:rsid w:val="009E532C"/>
    <w:rsid w:val="009E57D7"/>
    <w:rsid w:val="009E64D1"/>
    <w:rsid w:val="009E656F"/>
    <w:rsid w:val="009F4C4D"/>
    <w:rsid w:val="009F501F"/>
    <w:rsid w:val="009F7ECF"/>
    <w:rsid w:val="00A02178"/>
    <w:rsid w:val="00A02833"/>
    <w:rsid w:val="00A05623"/>
    <w:rsid w:val="00A10135"/>
    <w:rsid w:val="00A10C2C"/>
    <w:rsid w:val="00A122DD"/>
    <w:rsid w:val="00A1560A"/>
    <w:rsid w:val="00A15691"/>
    <w:rsid w:val="00A17044"/>
    <w:rsid w:val="00A201BE"/>
    <w:rsid w:val="00A21283"/>
    <w:rsid w:val="00A2184A"/>
    <w:rsid w:val="00A2235D"/>
    <w:rsid w:val="00A254FE"/>
    <w:rsid w:val="00A27383"/>
    <w:rsid w:val="00A32E50"/>
    <w:rsid w:val="00A36D66"/>
    <w:rsid w:val="00A37714"/>
    <w:rsid w:val="00A416AC"/>
    <w:rsid w:val="00A449CF"/>
    <w:rsid w:val="00A4603C"/>
    <w:rsid w:val="00A46F19"/>
    <w:rsid w:val="00A4728D"/>
    <w:rsid w:val="00A533FA"/>
    <w:rsid w:val="00A5472D"/>
    <w:rsid w:val="00A54C8F"/>
    <w:rsid w:val="00A56452"/>
    <w:rsid w:val="00A5794E"/>
    <w:rsid w:val="00A61184"/>
    <w:rsid w:val="00A62389"/>
    <w:rsid w:val="00A629F4"/>
    <w:rsid w:val="00A64E6C"/>
    <w:rsid w:val="00A65302"/>
    <w:rsid w:val="00A65871"/>
    <w:rsid w:val="00A670A1"/>
    <w:rsid w:val="00A672C2"/>
    <w:rsid w:val="00A705D5"/>
    <w:rsid w:val="00A706CC"/>
    <w:rsid w:val="00A736B0"/>
    <w:rsid w:val="00A756B3"/>
    <w:rsid w:val="00A80421"/>
    <w:rsid w:val="00A81CDF"/>
    <w:rsid w:val="00A83DBB"/>
    <w:rsid w:val="00A87121"/>
    <w:rsid w:val="00A902AD"/>
    <w:rsid w:val="00A90843"/>
    <w:rsid w:val="00A90BDF"/>
    <w:rsid w:val="00A91E93"/>
    <w:rsid w:val="00A9250F"/>
    <w:rsid w:val="00A92927"/>
    <w:rsid w:val="00A947C4"/>
    <w:rsid w:val="00A94A14"/>
    <w:rsid w:val="00A95BDC"/>
    <w:rsid w:val="00AA03CD"/>
    <w:rsid w:val="00AA17D1"/>
    <w:rsid w:val="00AA2EDD"/>
    <w:rsid w:val="00AA4F4B"/>
    <w:rsid w:val="00AA504E"/>
    <w:rsid w:val="00AB0555"/>
    <w:rsid w:val="00AB2219"/>
    <w:rsid w:val="00AB32AA"/>
    <w:rsid w:val="00AB5E71"/>
    <w:rsid w:val="00AC0135"/>
    <w:rsid w:val="00AC0A31"/>
    <w:rsid w:val="00AC1B38"/>
    <w:rsid w:val="00AC2288"/>
    <w:rsid w:val="00AC29F8"/>
    <w:rsid w:val="00AC2C77"/>
    <w:rsid w:val="00AC69D5"/>
    <w:rsid w:val="00AC6C27"/>
    <w:rsid w:val="00AD152A"/>
    <w:rsid w:val="00AD3221"/>
    <w:rsid w:val="00AD5DD3"/>
    <w:rsid w:val="00AD60F2"/>
    <w:rsid w:val="00AD6B3B"/>
    <w:rsid w:val="00AD6ECA"/>
    <w:rsid w:val="00AE19C0"/>
    <w:rsid w:val="00AE289B"/>
    <w:rsid w:val="00AE5B5E"/>
    <w:rsid w:val="00AE7373"/>
    <w:rsid w:val="00AE7670"/>
    <w:rsid w:val="00AF0484"/>
    <w:rsid w:val="00AF0B89"/>
    <w:rsid w:val="00AF2023"/>
    <w:rsid w:val="00AF7D26"/>
    <w:rsid w:val="00B0337F"/>
    <w:rsid w:val="00B06B00"/>
    <w:rsid w:val="00B070EA"/>
    <w:rsid w:val="00B12694"/>
    <w:rsid w:val="00B130BA"/>
    <w:rsid w:val="00B140C7"/>
    <w:rsid w:val="00B1619E"/>
    <w:rsid w:val="00B16B44"/>
    <w:rsid w:val="00B16EFA"/>
    <w:rsid w:val="00B206CF"/>
    <w:rsid w:val="00B20BE9"/>
    <w:rsid w:val="00B21F7D"/>
    <w:rsid w:val="00B22D5C"/>
    <w:rsid w:val="00B270C3"/>
    <w:rsid w:val="00B278BA"/>
    <w:rsid w:val="00B314FA"/>
    <w:rsid w:val="00B33996"/>
    <w:rsid w:val="00B34334"/>
    <w:rsid w:val="00B3441B"/>
    <w:rsid w:val="00B347E3"/>
    <w:rsid w:val="00B35127"/>
    <w:rsid w:val="00B40747"/>
    <w:rsid w:val="00B422AE"/>
    <w:rsid w:val="00B422CB"/>
    <w:rsid w:val="00B4398A"/>
    <w:rsid w:val="00B46F34"/>
    <w:rsid w:val="00B477D0"/>
    <w:rsid w:val="00B502C2"/>
    <w:rsid w:val="00B520AC"/>
    <w:rsid w:val="00B53B15"/>
    <w:rsid w:val="00B54B0E"/>
    <w:rsid w:val="00B54D7F"/>
    <w:rsid w:val="00B5700F"/>
    <w:rsid w:val="00B600BD"/>
    <w:rsid w:val="00B60274"/>
    <w:rsid w:val="00B603B3"/>
    <w:rsid w:val="00B6050E"/>
    <w:rsid w:val="00B608B6"/>
    <w:rsid w:val="00B62B6D"/>
    <w:rsid w:val="00B642F5"/>
    <w:rsid w:val="00B6581E"/>
    <w:rsid w:val="00B667C3"/>
    <w:rsid w:val="00B71419"/>
    <w:rsid w:val="00B72485"/>
    <w:rsid w:val="00B736F2"/>
    <w:rsid w:val="00B749DE"/>
    <w:rsid w:val="00B74BD3"/>
    <w:rsid w:val="00B74BD5"/>
    <w:rsid w:val="00B75AD7"/>
    <w:rsid w:val="00B76040"/>
    <w:rsid w:val="00B778F3"/>
    <w:rsid w:val="00B81888"/>
    <w:rsid w:val="00B826DC"/>
    <w:rsid w:val="00B861D9"/>
    <w:rsid w:val="00B941E4"/>
    <w:rsid w:val="00B944EE"/>
    <w:rsid w:val="00B94F9B"/>
    <w:rsid w:val="00B95384"/>
    <w:rsid w:val="00B961B0"/>
    <w:rsid w:val="00B967B3"/>
    <w:rsid w:val="00BA2AF2"/>
    <w:rsid w:val="00BA32E9"/>
    <w:rsid w:val="00BA36E6"/>
    <w:rsid w:val="00BA58A9"/>
    <w:rsid w:val="00BA5A45"/>
    <w:rsid w:val="00BA5B48"/>
    <w:rsid w:val="00BA60D7"/>
    <w:rsid w:val="00BA626D"/>
    <w:rsid w:val="00BA6678"/>
    <w:rsid w:val="00BA773F"/>
    <w:rsid w:val="00BA7C52"/>
    <w:rsid w:val="00BB026B"/>
    <w:rsid w:val="00BB2A2B"/>
    <w:rsid w:val="00BB3AB4"/>
    <w:rsid w:val="00BB59F4"/>
    <w:rsid w:val="00BB6ED3"/>
    <w:rsid w:val="00BB73ED"/>
    <w:rsid w:val="00BC07CF"/>
    <w:rsid w:val="00BC15CD"/>
    <w:rsid w:val="00BC28E5"/>
    <w:rsid w:val="00BC3E80"/>
    <w:rsid w:val="00BC50DD"/>
    <w:rsid w:val="00BC5898"/>
    <w:rsid w:val="00BC602B"/>
    <w:rsid w:val="00BD341B"/>
    <w:rsid w:val="00BD472A"/>
    <w:rsid w:val="00BD4D8D"/>
    <w:rsid w:val="00BD5054"/>
    <w:rsid w:val="00BD5973"/>
    <w:rsid w:val="00BD5E3B"/>
    <w:rsid w:val="00BD5FCE"/>
    <w:rsid w:val="00BD67BD"/>
    <w:rsid w:val="00BD752E"/>
    <w:rsid w:val="00BE10BF"/>
    <w:rsid w:val="00BE2B6F"/>
    <w:rsid w:val="00BE38E0"/>
    <w:rsid w:val="00BE5A6D"/>
    <w:rsid w:val="00BE75AB"/>
    <w:rsid w:val="00BF461C"/>
    <w:rsid w:val="00BF48A6"/>
    <w:rsid w:val="00C001F0"/>
    <w:rsid w:val="00C05C82"/>
    <w:rsid w:val="00C0774D"/>
    <w:rsid w:val="00C10D32"/>
    <w:rsid w:val="00C11C4D"/>
    <w:rsid w:val="00C1236D"/>
    <w:rsid w:val="00C13205"/>
    <w:rsid w:val="00C13565"/>
    <w:rsid w:val="00C13919"/>
    <w:rsid w:val="00C22C57"/>
    <w:rsid w:val="00C22EF9"/>
    <w:rsid w:val="00C23228"/>
    <w:rsid w:val="00C25FC8"/>
    <w:rsid w:val="00C26471"/>
    <w:rsid w:val="00C27A90"/>
    <w:rsid w:val="00C27AAF"/>
    <w:rsid w:val="00C31BD9"/>
    <w:rsid w:val="00C31E8D"/>
    <w:rsid w:val="00C326F1"/>
    <w:rsid w:val="00C352A3"/>
    <w:rsid w:val="00C356C7"/>
    <w:rsid w:val="00C358F9"/>
    <w:rsid w:val="00C4283B"/>
    <w:rsid w:val="00C43C18"/>
    <w:rsid w:val="00C43C34"/>
    <w:rsid w:val="00C479A9"/>
    <w:rsid w:val="00C50D87"/>
    <w:rsid w:val="00C5180C"/>
    <w:rsid w:val="00C51BA5"/>
    <w:rsid w:val="00C5447C"/>
    <w:rsid w:val="00C54765"/>
    <w:rsid w:val="00C56723"/>
    <w:rsid w:val="00C57BE5"/>
    <w:rsid w:val="00C630F1"/>
    <w:rsid w:val="00C64057"/>
    <w:rsid w:val="00C6434F"/>
    <w:rsid w:val="00C66EBF"/>
    <w:rsid w:val="00C705F8"/>
    <w:rsid w:val="00C71414"/>
    <w:rsid w:val="00C71713"/>
    <w:rsid w:val="00C76FDF"/>
    <w:rsid w:val="00C77717"/>
    <w:rsid w:val="00C80042"/>
    <w:rsid w:val="00C82A8A"/>
    <w:rsid w:val="00C82F2D"/>
    <w:rsid w:val="00C8310E"/>
    <w:rsid w:val="00C836A9"/>
    <w:rsid w:val="00C83E3C"/>
    <w:rsid w:val="00C856BC"/>
    <w:rsid w:val="00C868E2"/>
    <w:rsid w:val="00C9033D"/>
    <w:rsid w:val="00C9041B"/>
    <w:rsid w:val="00C95228"/>
    <w:rsid w:val="00C966DB"/>
    <w:rsid w:val="00CA0B79"/>
    <w:rsid w:val="00CA135E"/>
    <w:rsid w:val="00CA2057"/>
    <w:rsid w:val="00CA2126"/>
    <w:rsid w:val="00CA235F"/>
    <w:rsid w:val="00CA3E0F"/>
    <w:rsid w:val="00CA5293"/>
    <w:rsid w:val="00CA76FE"/>
    <w:rsid w:val="00CB10FC"/>
    <w:rsid w:val="00CB5801"/>
    <w:rsid w:val="00CC08EF"/>
    <w:rsid w:val="00CC0E74"/>
    <w:rsid w:val="00CC1C64"/>
    <w:rsid w:val="00CC3EFD"/>
    <w:rsid w:val="00CC5DE2"/>
    <w:rsid w:val="00CD0234"/>
    <w:rsid w:val="00CD03A3"/>
    <w:rsid w:val="00CD0EF1"/>
    <w:rsid w:val="00CD29E7"/>
    <w:rsid w:val="00CD50F0"/>
    <w:rsid w:val="00CD6C76"/>
    <w:rsid w:val="00CE06A0"/>
    <w:rsid w:val="00CE217D"/>
    <w:rsid w:val="00CE2944"/>
    <w:rsid w:val="00CE562C"/>
    <w:rsid w:val="00CE7C7A"/>
    <w:rsid w:val="00CF04BC"/>
    <w:rsid w:val="00CF1D1D"/>
    <w:rsid w:val="00CF6434"/>
    <w:rsid w:val="00D000C3"/>
    <w:rsid w:val="00D00694"/>
    <w:rsid w:val="00D01B6D"/>
    <w:rsid w:val="00D02A74"/>
    <w:rsid w:val="00D034E2"/>
    <w:rsid w:val="00D04867"/>
    <w:rsid w:val="00D1302D"/>
    <w:rsid w:val="00D150CA"/>
    <w:rsid w:val="00D1561C"/>
    <w:rsid w:val="00D15823"/>
    <w:rsid w:val="00D15BE5"/>
    <w:rsid w:val="00D16C59"/>
    <w:rsid w:val="00D1756D"/>
    <w:rsid w:val="00D214BC"/>
    <w:rsid w:val="00D303F1"/>
    <w:rsid w:val="00D316AB"/>
    <w:rsid w:val="00D32614"/>
    <w:rsid w:val="00D32B75"/>
    <w:rsid w:val="00D33F94"/>
    <w:rsid w:val="00D35D91"/>
    <w:rsid w:val="00D35E52"/>
    <w:rsid w:val="00D36F80"/>
    <w:rsid w:val="00D37DF7"/>
    <w:rsid w:val="00D40E76"/>
    <w:rsid w:val="00D4495A"/>
    <w:rsid w:val="00D47709"/>
    <w:rsid w:val="00D47786"/>
    <w:rsid w:val="00D47BE4"/>
    <w:rsid w:val="00D50DDC"/>
    <w:rsid w:val="00D529EC"/>
    <w:rsid w:val="00D53AE4"/>
    <w:rsid w:val="00D57677"/>
    <w:rsid w:val="00D63D52"/>
    <w:rsid w:val="00D65572"/>
    <w:rsid w:val="00D71340"/>
    <w:rsid w:val="00D71C4D"/>
    <w:rsid w:val="00D77CA9"/>
    <w:rsid w:val="00D8634B"/>
    <w:rsid w:val="00D86FFD"/>
    <w:rsid w:val="00D905F1"/>
    <w:rsid w:val="00D91E33"/>
    <w:rsid w:val="00D92463"/>
    <w:rsid w:val="00D950CC"/>
    <w:rsid w:val="00DA3AA4"/>
    <w:rsid w:val="00DA4857"/>
    <w:rsid w:val="00DA48F3"/>
    <w:rsid w:val="00DA5EF6"/>
    <w:rsid w:val="00DA67CB"/>
    <w:rsid w:val="00DA7796"/>
    <w:rsid w:val="00DB211F"/>
    <w:rsid w:val="00DB2206"/>
    <w:rsid w:val="00DB2544"/>
    <w:rsid w:val="00DB2ADB"/>
    <w:rsid w:val="00DB6066"/>
    <w:rsid w:val="00DB76F2"/>
    <w:rsid w:val="00DC05C2"/>
    <w:rsid w:val="00DC2E74"/>
    <w:rsid w:val="00DC67FB"/>
    <w:rsid w:val="00DD1D22"/>
    <w:rsid w:val="00DE10BF"/>
    <w:rsid w:val="00DE11F4"/>
    <w:rsid w:val="00DE2F35"/>
    <w:rsid w:val="00DE4CEC"/>
    <w:rsid w:val="00DE6FE1"/>
    <w:rsid w:val="00DE78FC"/>
    <w:rsid w:val="00DF05AC"/>
    <w:rsid w:val="00DF1A9E"/>
    <w:rsid w:val="00DF1FEE"/>
    <w:rsid w:val="00DF56DD"/>
    <w:rsid w:val="00E0056F"/>
    <w:rsid w:val="00E012B6"/>
    <w:rsid w:val="00E02D20"/>
    <w:rsid w:val="00E0316B"/>
    <w:rsid w:val="00E04CB8"/>
    <w:rsid w:val="00E05FD5"/>
    <w:rsid w:val="00E10FB6"/>
    <w:rsid w:val="00E11B99"/>
    <w:rsid w:val="00E12492"/>
    <w:rsid w:val="00E12BED"/>
    <w:rsid w:val="00E131EB"/>
    <w:rsid w:val="00E16BA1"/>
    <w:rsid w:val="00E2317C"/>
    <w:rsid w:val="00E234EC"/>
    <w:rsid w:val="00E24BD5"/>
    <w:rsid w:val="00E305C9"/>
    <w:rsid w:val="00E40C32"/>
    <w:rsid w:val="00E42004"/>
    <w:rsid w:val="00E45FC8"/>
    <w:rsid w:val="00E47379"/>
    <w:rsid w:val="00E519AE"/>
    <w:rsid w:val="00E52433"/>
    <w:rsid w:val="00E52CAE"/>
    <w:rsid w:val="00E545F0"/>
    <w:rsid w:val="00E604EB"/>
    <w:rsid w:val="00E6100A"/>
    <w:rsid w:val="00E610D5"/>
    <w:rsid w:val="00E65ACD"/>
    <w:rsid w:val="00E6728B"/>
    <w:rsid w:val="00E67B50"/>
    <w:rsid w:val="00E72DDE"/>
    <w:rsid w:val="00E72F90"/>
    <w:rsid w:val="00E739BB"/>
    <w:rsid w:val="00E75609"/>
    <w:rsid w:val="00E757F2"/>
    <w:rsid w:val="00E76334"/>
    <w:rsid w:val="00E765E3"/>
    <w:rsid w:val="00E770BA"/>
    <w:rsid w:val="00E80979"/>
    <w:rsid w:val="00E83BDC"/>
    <w:rsid w:val="00E846F3"/>
    <w:rsid w:val="00E9145C"/>
    <w:rsid w:val="00E938A0"/>
    <w:rsid w:val="00EA3486"/>
    <w:rsid w:val="00EB29BB"/>
    <w:rsid w:val="00EB2C0F"/>
    <w:rsid w:val="00EB2DA2"/>
    <w:rsid w:val="00EB329F"/>
    <w:rsid w:val="00EC06FB"/>
    <w:rsid w:val="00EC19B3"/>
    <w:rsid w:val="00EC1AAD"/>
    <w:rsid w:val="00EC5000"/>
    <w:rsid w:val="00EC5341"/>
    <w:rsid w:val="00EC61FB"/>
    <w:rsid w:val="00EC6D47"/>
    <w:rsid w:val="00EC732F"/>
    <w:rsid w:val="00ED0B28"/>
    <w:rsid w:val="00ED2A73"/>
    <w:rsid w:val="00ED491A"/>
    <w:rsid w:val="00EE2442"/>
    <w:rsid w:val="00EE54EA"/>
    <w:rsid w:val="00EE561F"/>
    <w:rsid w:val="00EE6235"/>
    <w:rsid w:val="00EE6BB8"/>
    <w:rsid w:val="00EE7BE0"/>
    <w:rsid w:val="00EF3A07"/>
    <w:rsid w:val="00F00B91"/>
    <w:rsid w:val="00F035F3"/>
    <w:rsid w:val="00F05A12"/>
    <w:rsid w:val="00F06312"/>
    <w:rsid w:val="00F06B34"/>
    <w:rsid w:val="00F07F61"/>
    <w:rsid w:val="00F11FE6"/>
    <w:rsid w:val="00F128AA"/>
    <w:rsid w:val="00F13FE8"/>
    <w:rsid w:val="00F152CE"/>
    <w:rsid w:val="00F15CEE"/>
    <w:rsid w:val="00F16618"/>
    <w:rsid w:val="00F176BC"/>
    <w:rsid w:val="00F21330"/>
    <w:rsid w:val="00F216AB"/>
    <w:rsid w:val="00F25B13"/>
    <w:rsid w:val="00F27F5A"/>
    <w:rsid w:val="00F30B4D"/>
    <w:rsid w:val="00F36F8D"/>
    <w:rsid w:val="00F370DA"/>
    <w:rsid w:val="00F40989"/>
    <w:rsid w:val="00F43A25"/>
    <w:rsid w:val="00F449AC"/>
    <w:rsid w:val="00F47137"/>
    <w:rsid w:val="00F50047"/>
    <w:rsid w:val="00F50F6C"/>
    <w:rsid w:val="00F53BBA"/>
    <w:rsid w:val="00F55E6E"/>
    <w:rsid w:val="00F60ED5"/>
    <w:rsid w:val="00F61889"/>
    <w:rsid w:val="00F620AE"/>
    <w:rsid w:val="00F6260B"/>
    <w:rsid w:val="00F6325F"/>
    <w:rsid w:val="00F6480B"/>
    <w:rsid w:val="00F661D8"/>
    <w:rsid w:val="00F668B4"/>
    <w:rsid w:val="00F70C4A"/>
    <w:rsid w:val="00F71AD5"/>
    <w:rsid w:val="00F744C7"/>
    <w:rsid w:val="00F76C94"/>
    <w:rsid w:val="00F80C9B"/>
    <w:rsid w:val="00F8164B"/>
    <w:rsid w:val="00F82BC5"/>
    <w:rsid w:val="00F8411C"/>
    <w:rsid w:val="00F84E8B"/>
    <w:rsid w:val="00F854AC"/>
    <w:rsid w:val="00F861A4"/>
    <w:rsid w:val="00F86587"/>
    <w:rsid w:val="00F878ED"/>
    <w:rsid w:val="00F87D0E"/>
    <w:rsid w:val="00F9593A"/>
    <w:rsid w:val="00FA109B"/>
    <w:rsid w:val="00FA1EC4"/>
    <w:rsid w:val="00FA3038"/>
    <w:rsid w:val="00FA4921"/>
    <w:rsid w:val="00FA6411"/>
    <w:rsid w:val="00FA6C26"/>
    <w:rsid w:val="00FA762B"/>
    <w:rsid w:val="00FA7AAD"/>
    <w:rsid w:val="00FA7EB1"/>
    <w:rsid w:val="00FB3458"/>
    <w:rsid w:val="00FB5535"/>
    <w:rsid w:val="00FB59B7"/>
    <w:rsid w:val="00FB6FB1"/>
    <w:rsid w:val="00FB7A3B"/>
    <w:rsid w:val="00FB7CA0"/>
    <w:rsid w:val="00FC0522"/>
    <w:rsid w:val="00FC38CA"/>
    <w:rsid w:val="00FC5306"/>
    <w:rsid w:val="00FC5BD4"/>
    <w:rsid w:val="00FC5FF1"/>
    <w:rsid w:val="00FC613F"/>
    <w:rsid w:val="00FC7FF5"/>
    <w:rsid w:val="00FD02B4"/>
    <w:rsid w:val="00FD065C"/>
    <w:rsid w:val="00FD0BB2"/>
    <w:rsid w:val="00FD155B"/>
    <w:rsid w:val="00FD3B44"/>
    <w:rsid w:val="00FD50BD"/>
    <w:rsid w:val="00FE1494"/>
    <w:rsid w:val="00FE3829"/>
    <w:rsid w:val="00FE515E"/>
    <w:rsid w:val="00FF0154"/>
    <w:rsid w:val="00FF0656"/>
    <w:rsid w:val="00FF32A1"/>
    <w:rsid w:val="00FF3347"/>
    <w:rsid w:val="00FF4915"/>
    <w:rsid w:val="00FF65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73A0"/>
  <w15:chartTrackingRefBased/>
  <w15:docId w15:val="{754B0DEA-1CC7-44DD-A2D7-E844EB7C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character" w:styleId="Hyperlink">
    <w:name w:val="Hyperlink"/>
    <w:basedOn w:val="DefaultParagraphFont"/>
    <w:uiPriority w:val="99"/>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 w:type="paragraph" w:styleId="ListParagraph">
    <w:name w:val="List Paragraph"/>
    <w:basedOn w:val="Normal"/>
    <w:uiPriority w:val="34"/>
    <w:unhideWhenUsed/>
    <w:qFormat/>
    <w:rsid w:val="00CC3EFD"/>
    <w:pPr>
      <w:ind w:left="720"/>
      <w:contextualSpacing/>
    </w:pPr>
  </w:style>
  <w:style w:type="character" w:customStyle="1" w:styleId="UnresolvedMention1">
    <w:name w:val="Unresolved Mention1"/>
    <w:basedOn w:val="DefaultParagraphFont"/>
    <w:uiPriority w:val="99"/>
    <w:semiHidden/>
    <w:unhideWhenUsed/>
    <w:rsid w:val="00257FC3"/>
    <w:rPr>
      <w:color w:val="605E5C"/>
      <w:shd w:val="clear" w:color="auto" w:fill="E1DFDD"/>
    </w:rPr>
  </w:style>
  <w:style w:type="character" w:styleId="Emphasis">
    <w:name w:val="Emphasis"/>
    <w:qFormat/>
    <w:rsid w:val="009C1095"/>
    <w:rPr>
      <w:i/>
      <w:iCs/>
    </w:rPr>
  </w:style>
  <w:style w:type="paragraph" w:styleId="NoSpacing">
    <w:name w:val="No Spacing"/>
    <w:uiPriority w:val="1"/>
    <w:qFormat/>
    <w:rsid w:val="009C1095"/>
    <w:pPr>
      <w:spacing w:after="0"/>
    </w:pPr>
    <w:rPr>
      <w:rFonts w:ascii="Times New Roman" w:eastAsia="Times New Roman" w:hAnsi="Times New Roman" w:cs="Times New Roman"/>
      <w:color w:val="auto"/>
      <w:sz w:val="20"/>
      <w:szCs w:val="20"/>
    </w:rPr>
  </w:style>
  <w:style w:type="paragraph" w:styleId="BodyText">
    <w:name w:val="Body Text"/>
    <w:basedOn w:val="Normal"/>
    <w:link w:val="BodyTextChar"/>
    <w:uiPriority w:val="99"/>
    <w:semiHidden/>
    <w:unhideWhenUsed/>
    <w:rsid w:val="009C1095"/>
    <w:pPr>
      <w:spacing w:after="120"/>
    </w:pPr>
  </w:style>
  <w:style w:type="character" w:customStyle="1" w:styleId="BodyTextChar">
    <w:name w:val="Body Text Char"/>
    <w:basedOn w:val="DefaultParagraphFont"/>
    <w:link w:val="BodyText"/>
    <w:uiPriority w:val="99"/>
    <w:semiHidden/>
    <w:rsid w:val="009C1095"/>
  </w:style>
  <w:style w:type="paragraph" w:customStyle="1" w:styleId="bullettable">
    <w:name w:val="bullet_table"/>
    <w:basedOn w:val="Normal"/>
    <w:rsid w:val="00462F4D"/>
    <w:pPr>
      <w:suppressAutoHyphens/>
      <w:spacing w:before="60" w:after="60" w:line="100" w:lineRule="atLeast"/>
    </w:pPr>
    <w:rPr>
      <w:rFonts w:ascii="Arial" w:eastAsia="SimSun" w:hAnsi="Arial" w:cs="Arial"/>
      <w:color w:val="00000A"/>
      <w:sz w:val="20"/>
      <w:szCs w:val="20"/>
      <w:lang w:eastAsia="ar-SA"/>
    </w:rPr>
  </w:style>
  <w:style w:type="paragraph" w:customStyle="1" w:styleId="SmallCapsBold">
    <w:name w:val="Small Caps Bold"/>
    <w:basedOn w:val="Normal"/>
    <w:rsid w:val="00462F4D"/>
    <w:pPr>
      <w:suppressAutoHyphens/>
      <w:spacing w:before="30" w:after="30" w:line="100" w:lineRule="atLeast"/>
      <w:ind w:left="144"/>
    </w:pPr>
    <w:rPr>
      <w:rFonts w:ascii="Arial" w:eastAsia="SimSun" w:hAnsi="Arial" w:cs="Arial"/>
      <w:b/>
      <w:bCs/>
      <w:smallCaps/>
      <w:color w:val="00000A"/>
      <w:sz w:val="20"/>
      <w:szCs w:val="20"/>
      <w:lang w:eastAsia="ar-SA"/>
    </w:rPr>
  </w:style>
  <w:style w:type="paragraph" w:customStyle="1" w:styleId="TblLigne">
    <w:name w:val="TblLigne"/>
    <w:basedOn w:val="Normal"/>
    <w:rsid w:val="008C5439"/>
    <w:pPr>
      <w:suppressAutoHyphens/>
      <w:spacing w:before="30" w:after="30" w:line="100" w:lineRule="atLeast"/>
    </w:pPr>
    <w:rPr>
      <w:rFonts w:ascii="Arial" w:eastAsia="SimSun" w:hAnsi="Arial" w:cs="Arial"/>
      <w:color w:val="00000A"/>
      <w:sz w:val="18"/>
      <w:szCs w:val="18"/>
      <w:lang w:val="fr-FR" w:eastAsia="ar-SA"/>
    </w:rPr>
  </w:style>
  <w:style w:type="paragraph" w:customStyle="1" w:styleId="Body">
    <w:name w:val="Body"/>
    <w:rsid w:val="004E7376"/>
    <w:pPr>
      <w:pBdr>
        <w:top w:val="nil"/>
        <w:left w:val="nil"/>
        <w:bottom w:val="nil"/>
        <w:right w:val="nil"/>
        <w:between w:val="nil"/>
        <w:bar w:val="nil"/>
      </w:pBdr>
      <w:spacing w:after="160" w:line="259" w:lineRule="auto"/>
    </w:pPr>
    <w:rPr>
      <w:rFonts w:ascii="Calibri" w:eastAsia="Arial Unicode MS" w:hAnsi="Calibri" w:cs="Arial Unicode MS"/>
      <w:color w:val="000000"/>
      <w:u w:color="000000"/>
      <w:bdr w:val="nil"/>
    </w:rPr>
  </w:style>
  <w:style w:type="character" w:customStyle="1" w:styleId="UnresolvedMention2">
    <w:name w:val="Unresolved Mention2"/>
    <w:basedOn w:val="DefaultParagraphFont"/>
    <w:uiPriority w:val="99"/>
    <w:semiHidden/>
    <w:unhideWhenUsed/>
    <w:rsid w:val="006B4DD4"/>
    <w:rPr>
      <w:color w:val="605E5C"/>
      <w:shd w:val="clear" w:color="auto" w:fill="E1DFDD"/>
    </w:rPr>
  </w:style>
  <w:style w:type="paragraph" w:customStyle="1" w:styleId="Bullets">
    <w:name w:val="Bullets"/>
    <w:basedOn w:val="ListParagraph"/>
    <w:qFormat/>
    <w:rsid w:val="001D1C97"/>
    <w:pPr>
      <w:numPr>
        <w:numId w:val="3"/>
      </w:numPr>
      <w:spacing w:before="120" w:after="120"/>
    </w:pPr>
    <w:rPr>
      <w:rFonts w:ascii="Helvetica Neue Light" w:hAnsi="Helvetica Neue Light"/>
      <w:color w:val="7F7F7F" w:themeColor="text1" w:themeTint="80"/>
      <w:sz w:val="20"/>
      <w:szCs w:val="20"/>
      <w:lang w:val="nl-NL"/>
    </w:rPr>
  </w:style>
  <w:style w:type="paragraph" w:customStyle="1" w:styleId="Profieltekst">
    <w:name w:val="Profieltekst"/>
    <w:basedOn w:val="Normal"/>
    <w:link w:val="ProfieltekstChar"/>
    <w:autoRedefine/>
    <w:qFormat/>
    <w:rsid w:val="00AA4F4B"/>
    <w:pPr>
      <w:tabs>
        <w:tab w:val="left" w:pos="1701"/>
      </w:tabs>
      <w:spacing w:before="120" w:after="0"/>
      <w:jc w:val="both"/>
    </w:pPr>
    <w:rPr>
      <w:rFonts w:ascii="Helvetica Neue Light" w:hAnsi="Helvetica Neue Light"/>
      <w:color w:val="E06B08" w:themeColor="accent6" w:themeShade="BF"/>
      <w:sz w:val="20"/>
      <w:szCs w:val="24"/>
    </w:rPr>
  </w:style>
  <w:style w:type="character" w:customStyle="1" w:styleId="ProfieltekstChar">
    <w:name w:val="Profieltekst Char"/>
    <w:basedOn w:val="DefaultParagraphFont"/>
    <w:link w:val="Profieltekst"/>
    <w:rsid w:val="00AA4F4B"/>
    <w:rPr>
      <w:rFonts w:ascii="Helvetica Neue Light" w:hAnsi="Helvetica Neue Light"/>
      <w:color w:val="E06B08" w:themeColor="accent6" w:themeShade="BF"/>
      <w:sz w:val="20"/>
      <w:szCs w:val="24"/>
    </w:rPr>
  </w:style>
  <w:style w:type="character" w:customStyle="1" w:styleId="UnresolvedMention3">
    <w:name w:val="Unresolved Mention3"/>
    <w:basedOn w:val="DefaultParagraphFont"/>
    <w:uiPriority w:val="99"/>
    <w:semiHidden/>
    <w:unhideWhenUsed/>
    <w:rsid w:val="0072083D"/>
    <w:rPr>
      <w:color w:val="605E5C"/>
      <w:shd w:val="clear" w:color="auto" w:fill="E1DFDD"/>
    </w:rPr>
  </w:style>
  <w:style w:type="paragraph" w:styleId="ListBullet">
    <w:name w:val="List Bullet"/>
    <w:basedOn w:val="Normal"/>
    <w:uiPriority w:val="9"/>
    <w:qFormat/>
    <w:rsid w:val="0072083D"/>
    <w:pPr>
      <w:numPr>
        <w:numId w:val="5"/>
      </w:numPr>
      <w:spacing w:after="120" w:line="259" w:lineRule="auto"/>
    </w:pPr>
    <w:rPr>
      <w:color w:val="595959" w:themeColor="text1" w:themeTint="A6"/>
      <w:sz w:val="30"/>
      <w:szCs w:val="30"/>
      <w:lang w:eastAsia="ja-JP"/>
    </w:rPr>
  </w:style>
  <w:style w:type="character" w:customStyle="1" w:styleId="apple-tab-span">
    <w:name w:val="apple-tab-span"/>
    <w:basedOn w:val="DefaultParagraphFont"/>
    <w:rsid w:val="00E11B99"/>
  </w:style>
  <w:style w:type="table" w:styleId="TableGrid">
    <w:name w:val="Table Grid"/>
    <w:basedOn w:val="TableNormal"/>
    <w:rsid w:val="003C601C"/>
    <w:pPr>
      <w:spacing w:after="0"/>
    </w:pPr>
    <w:rPr>
      <w:rFonts w:ascii="Times New Roman" w:eastAsia="Times New Roman" w:hAnsi="Times New Roman" w:cs="Times New Roman"/>
      <w:color w:val="auto"/>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4">
    <w:name w:val="Unresolved Mention4"/>
    <w:basedOn w:val="DefaultParagraphFont"/>
    <w:uiPriority w:val="99"/>
    <w:semiHidden/>
    <w:unhideWhenUsed/>
    <w:rsid w:val="00C50D87"/>
    <w:rPr>
      <w:color w:val="605E5C"/>
      <w:shd w:val="clear" w:color="auto" w:fill="E1DFDD"/>
    </w:rPr>
  </w:style>
  <w:style w:type="paragraph" w:styleId="BodyText2">
    <w:name w:val="Body Text 2"/>
    <w:basedOn w:val="Normal"/>
    <w:link w:val="BodyText2Char"/>
    <w:uiPriority w:val="99"/>
    <w:semiHidden/>
    <w:unhideWhenUsed/>
    <w:rsid w:val="00BC15CD"/>
    <w:pPr>
      <w:spacing w:after="120" w:line="480" w:lineRule="auto"/>
    </w:pPr>
  </w:style>
  <w:style w:type="character" w:customStyle="1" w:styleId="BodyText2Char">
    <w:name w:val="Body Text 2 Char"/>
    <w:basedOn w:val="DefaultParagraphFont"/>
    <w:link w:val="BodyText2"/>
    <w:uiPriority w:val="99"/>
    <w:semiHidden/>
    <w:rsid w:val="00BC15CD"/>
  </w:style>
  <w:style w:type="paragraph" w:customStyle="1" w:styleId="ResumeBodyTextBullets">
    <w:name w:val="ResumeBodyTextBullets"/>
    <w:basedOn w:val="Normal"/>
    <w:autoRedefine/>
    <w:qFormat/>
    <w:rsid w:val="00B736F2"/>
    <w:pPr>
      <w:numPr>
        <w:numId w:val="15"/>
      </w:numPr>
      <w:tabs>
        <w:tab w:val="left" w:pos="144"/>
      </w:tabs>
      <w:spacing w:before="60" w:after="60"/>
    </w:pPr>
    <w:rPr>
      <w:rFonts w:ascii="Arial" w:eastAsia="Times New Roman" w:hAnsi="Arial" w:cs="Times New Roman"/>
      <w:bCs/>
      <w:color w:val="auto"/>
      <w:sz w:val="21"/>
      <w:szCs w:val="20"/>
    </w:rPr>
  </w:style>
  <w:style w:type="paragraph" w:customStyle="1" w:styleId="ABBResumeCompanyHeading">
    <w:name w:val="ABBResumeCompanyHeading"/>
    <w:basedOn w:val="Normal"/>
    <w:qFormat/>
    <w:rsid w:val="00B736F2"/>
    <w:pPr>
      <w:tabs>
        <w:tab w:val="right" w:pos="10080"/>
      </w:tabs>
      <w:spacing w:before="180" w:after="0"/>
    </w:pPr>
    <w:rPr>
      <w:rFonts w:ascii="Arial Black" w:eastAsia="Times New Roman" w:hAnsi="Arial Black" w:cs="Times New Roman"/>
      <w:b/>
      <w:bCs/>
      <w:color w:val="auto"/>
      <w:sz w:val="24"/>
      <w:szCs w:val="20"/>
    </w:rPr>
  </w:style>
  <w:style w:type="paragraph" w:customStyle="1" w:styleId="ABBResumeBullets">
    <w:name w:val="ABBResumeBullets"/>
    <w:basedOn w:val="Normal"/>
    <w:qFormat/>
    <w:rsid w:val="00B736F2"/>
    <w:pPr>
      <w:numPr>
        <w:numId w:val="11"/>
      </w:numPr>
      <w:tabs>
        <w:tab w:val="left" w:pos="144"/>
      </w:tabs>
      <w:spacing w:before="60" w:after="60"/>
    </w:pPr>
    <w:rPr>
      <w:rFonts w:ascii="Bookman Old Style" w:eastAsia="Times New Roman" w:hAnsi="Bookman Old Style" w:cs="Times New Roman"/>
      <w:bCs/>
      <w:color w:val="auto"/>
      <w:sz w:val="20"/>
      <w:szCs w:val="20"/>
    </w:rPr>
  </w:style>
  <w:style w:type="paragraph" w:customStyle="1" w:styleId="ABBResumeBodyText">
    <w:name w:val="ABBResumeBodyText"/>
    <w:basedOn w:val="Normal"/>
    <w:autoRedefine/>
    <w:qFormat/>
    <w:rsid w:val="00B736F2"/>
    <w:pPr>
      <w:spacing w:after="0"/>
    </w:pPr>
    <w:rPr>
      <w:rFonts w:ascii="Bookman Old Style" w:eastAsia="Times New Roman" w:hAnsi="Bookman Old Style" w:cs="Times New Roman"/>
      <w:bCs/>
      <w:color w:val="auto"/>
      <w:sz w:val="20"/>
      <w:szCs w:val="20"/>
    </w:rPr>
  </w:style>
  <w:style w:type="paragraph" w:customStyle="1" w:styleId="ABBResumeJobTitle">
    <w:name w:val="ABBResumeJobTitle"/>
    <w:basedOn w:val="Normal"/>
    <w:qFormat/>
    <w:rsid w:val="00B736F2"/>
    <w:pPr>
      <w:spacing w:before="40" w:after="20"/>
    </w:pPr>
    <w:rPr>
      <w:rFonts w:ascii="Arial Black" w:eastAsia="Times New Roman" w:hAnsi="Arial Black" w:cs="Times New Roman"/>
      <w:b/>
      <w:bCs/>
      <w:color w:val="auto"/>
      <w:sz w:val="20"/>
      <w:szCs w:val="20"/>
    </w:rPr>
  </w:style>
  <w:style w:type="paragraph" w:customStyle="1" w:styleId="ABBResumeBodyText3ptAfterBefore">
    <w:name w:val="ABBResumeBodyText3ptAfter&amp;Before"/>
    <w:basedOn w:val="Normal"/>
    <w:qFormat/>
    <w:rsid w:val="00B736F2"/>
    <w:pPr>
      <w:spacing w:before="60" w:after="60"/>
    </w:pPr>
    <w:rPr>
      <w:rFonts w:ascii="Bookman Old Style" w:eastAsia="Times New Roman" w:hAnsi="Bookman Old Style" w:cs="Times New Roman"/>
      <w:bC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7292">
      <w:bodyDiv w:val="1"/>
      <w:marLeft w:val="0"/>
      <w:marRight w:val="0"/>
      <w:marTop w:val="0"/>
      <w:marBottom w:val="0"/>
      <w:divBdr>
        <w:top w:val="none" w:sz="0" w:space="0" w:color="auto"/>
        <w:left w:val="none" w:sz="0" w:space="0" w:color="auto"/>
        <w:bottom w:val="none" w:sz="0" w:space="0" w:color="auto"/>
        <w:right w:val="none" w:sz="0" w:space="0" w:color="auto"/>
      </w:divBdr>
    </w:div>
    <w:div w:id="166553563">
      <w:bodyDiv w:val="1"/>
      <w:marLeft w:val="0"/>
      <w:marRight w:val="0"/>
      <w:marTop w:val="0"/>
      <w:marBottom w:val="0"/>
      <w:divBdr>
        <w:top w:val="none" w:sz="0" w:space="0" w:color="auto"/>
        <w:left w:val="none" w:sz="0" w:space="0" w:color="auto"/>
        <w:bottom w:val="none" w:sz="0" w:space="0" w:color="auto"/>
        <w:right w:val="none" w:sz="0" w:space="0" w:color="auto"/>
      </w:divBdr>
    </w:div>
    <w:div w:id="198713357">
      <w:bodyDiv w:val="1"/>
      <w:marLeft w:val="0"/>
      <w:marRight w:val="0"/>
      <w:marTop w:val="0"/>
      <w:marBottom w:val="0"/>
      <w:divBdr>
        <w:top w:val="none" w:sz="0" w:space="0" w:color="auto"/>
        <w:left w:val="none" w:sz="0" w:space="0" w:color="auto"/>
        <w:bottom w:val="none" w:sz="0" w:space="0" w:color="auto"/>
        <w:right w:val="none" w:sz="0" w:space="0" w:color="auto"/>
      </w:divBdr>
    </w:div>
    <w:div w:id="316541397">
      <w:bodyDiv w:val="1"/>
      <w:marLeft w:val="0"/>
      <w:marRight w:val="0"/>
      <w:marTop w:val="0"/>
      <w:marBottom w:val="0"/>
      <w:divBdr>
        <w:top w:val="none" w:sz="0" w:space="0" w:color="auto"/>
        <w:left w:val="none" w:sz="0" w:space="0" w:color="auto"/>
        <w:bottom w:val="none" w:sz="0" w:space="0" w:color="auto"/>
        <w:right w:val="none" w:sz="0" w:space="0" w:color="auto"/>
      </w:divBdr>
    </w:div>
    <w:div w:id="626085664">
      <w:bodyDiv w:val="1"/>
      <w:marLeft w:val="0"/>
      <w:marRight w:val="0"/>
      <w:marTop w:val="0"/>
      <w:marBottom w:val="0"/>
      <w:divBdr>
        <w:top w:val="none" w:sz="0" w:space="0" w:color="auto"/>
        <w:left w:val="none" w:sz="0" w:space="0" w:color="auto"/>
        <w:bottom w:val="none" w:sz="0" w:space="0" w:color="auto"/>
        <w:right w:val="none" w:sz="0" w:space="0" w:color="auto"/>
      </w:divBdr>
    </w:div>
    <w:div w:id="646789129">
      <w:bodyDiv w:val="1"/>
      <w:marLeft w:val="0"/>
      <w:marRight w:val="0"/>
      <w:marTop w:val="0"/>
      <w:marBottom w:val="0"/>
      <w:divBdr>
        <w:top w:val="none" w:sz="0" w:space="0" w:color="auto"/>
        <w:left w:val="none" w:sz="0" w:space="0" w:color="auto"/>
        <w:bottom w:val="none" w:sz="0" w:space="0" w:color="auto"/>
        <w:right w:val="none" w:sz="0" w:space="0" w:color="auto"/>
      </w:divBdr>
    </w:div>
    <w:div w:id="898173561">
      <w:bodyDiv w:val="1"/>
      <w:marLeft w:val="0"/>
      <w:marRight w:val="0"/>
      <w:marTop w:val="0"/>
      <w:marBottom w:val="0"/>
      <w:divBdr>
        <w:top w:val="none" w:sz="0" w:space="0" w:color="auto"/>
        <w:left w:val="none" w:sz="0" w:space="0" w:color="auto"/>
        <w:bottom w:val="none" w:sz="0" w:space="0" w:color="auto"/>
        <w:right w:val="none" w:sz="0" w:space="0" w:color="auto"/>
      </w:divBdr>
    </w:div>
    <w:div w:id="1198004713">
      <w:bodyDiv w:val="1"/>
      <w:marLeft w:val="0"/>
      <w:marRight w:val="0"/>
      <w:marTop w:val="0"/>
      <w:marBottom w:val="0"/>
      <w:divBdr>
        <w:top w:val="none" w:sz="0" w:space="0" w:color="auto"/>
        <w:left w:val="none" w:sz="0" w:space="0" w:color="auto"/>
        <w:bottom w:val="none" w:sz="0" w:space="0" w:color="auto"/>
        <w:right w:val="none" w:sz="0" w:space="0" w:color="auto"/>
      </w:divBdr>
    </w:div>
    <w:div w:id="1499611623">
      <w:bodyDiv w:val="1"/>
      <w:marLeft w:val="0"/>
      <w:marRight w:val="0"/>
      <w:marTop w:val="0"/>
      <w:marBottom w:val="0"/>
      <w:divBdr>
        <w:top w:val="none" w:sz="0" w:space="0" w:color="auto"/>
        <w:left w:val="none" w:sz="0" w:space="0" w:color="auto"/>
        <w:bottom w:val="none" w:sz="0" w:space="0" w:color="auto"/>
        <w:right w:val="none" w:sz="0" w:space="0" w:color="auto"/>
      </w:divBdr>
    </w:div>
    <w:div w:id="1624194920">
      <w:bodyDiv w:val="1"/>
      <w:marLeft w:val="0"/>
      <w:marRight w:val="0"/>
      <w:marTop w:val="0"/>
      <w:marBottom w:val="0"/>
      <w:divBdr>
        <w:top w:val="none" w:sz="0" w:space="0" w:color="auto"/>
        <w:left w:val="none" w:sz="0" w:space="0" w:color="auto"/>
        <w:bottom w:val="none" w:sz="0" w:space="0" w:color="auto"/>
        <w:right w:val="none" w:sz="0" w:space="0" w:color="auto"/>
      </w:divBdr>
    </w:div>
    <w:div w:id="1626231258">
      <w:bodyDiv w:val="1"/>
      <w:marLeft w:val="0"/>
      <w:marRight w:val="0"/>
      <w:marTop w:val="0"/>
      <w:marBottom w:val="0"/>
      <w:divBdr>
        <w:top w:val="none" w:sz="0" w:space="0" w:color="auto"/>
        <w:left w:val="none" w:sz="0" w:space="0" w:color="auto"/>
        <w:bottom w:val="none" w:sz="0" w:space="0" w:color="auto"/>
        <w:right w:val="none" w:sz="0" w:space="0" w:color="auto"/>
      </w:divBdr>
    </w:div>
    <w:div w:id="1683435195">
      <w:bodyDiv w:val="1"/>
      <w:marLeft w:val="0"/>
      <w:marRight w:val="0"/>
      <w:marTop w:val="0"/>
      <w:marBottom w:val="0"/>
      <w:divBdr>
        <w:top w:val="none" w:sz="0" w:space="0" w:color="auto"/>
        <w:left w:val="none" w:sz="0" w:space="0" w:color="auto"/>
        <w:bottom w:val="none" w:sz="0" w:space="0" w:color="auto"/>
        <w:right w:val="none" w:sz="0" w:space="0" w:color="auto"/>
      </w:divBdr>
    </w:div>
    <w:div w:id="1734810401">
      <w:bodyDiv w:val="1"/>
      <w:marLeft w:val="0"/>
      <w:marRight w:val="0"/>
      <w:marTop w:val="0"/>
      <w:marBottom w:val="0"/>
      <w:divBdr>
        <w:top w:val="none" w:sz="0" w:space="0" w:color="auto"/>
        <w:left w:val="none" w:sz="0" w:space="0" w:color="auto"/>
        <w:bottom w:val="none" w:sz="0" w:space="0" w:color="auto"/>
        <w:right w:val="none" w:sz="0" w:space="0" w:color="auto"/>
      </w:divBdr>
    </w:div>
    <w:div w:id="1823157824">
      <w:bodyDiv w:val="1"/>
      <w:marLeft w:val="0"/>
      <w:marRight w:val="0"/>
      <w:marTop w:val="0"/>
      <w:marBottom w:val="0"/>
      <w:divBdr>
        <w:top w:val="none" w:sz="0" w:space="0" w:color="auto"/>
        <w:left w:val="none" w:sz="0" w:space="0" w:color="auto"/>
        <w:bottom w:val="none" w:sz="0" w:space="0" w:color="auto"/>
        <w:right w:val="none" w:sz="0" w:space="0" w:color="auto"/>
      </w:divBdr>
    </w:div>
    <w:div w:id="194021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zer%20Onava\Documents\00%20My%20Part%20Time\Personal%20Clients\14-15%20Pramod%20Kunju\"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John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01AA0D-BB32-4318-8916-72B72D35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14-15 Pramod Kunju</Template>
  <TotalTime>2021</TotalTime>
  <Pages>2</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JaneO</dc:creator>
  <cp:keywords/>
  <dc:description/>
  <cp:lastModifiedBy>Pramod Kunju</cp:lastModifiedBy>
  <cp:revision>18</cp:revision>
  <cp:lastPrinted>2020-02-17T23:57:00Z</cp:lastPrinted>
  <dcterms:created xsi:type="dcterms:W3CDTF">2020-10-21T21:22:00Z</dcterms:created>
  <dcterms:modified xsi:type="dcterms:W3CDTF">2022-04-21T02:49:00Z</dcterms:modified>
</cp:coreProperties>
</file>